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51" w:type="dxa"/>
        <w:tblInd w:w="-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219"/>
        <w:gridCol w:w="1624"/>
        <w:gridCol w:w="3118"/>
        <w:gridCol w:w="2661"/>
      </w:tblGrid>
      <w:tr w:rsidR="006A1568" w:rsidRPr="00E57E89" w14:paraId="773550CD" w14:textId="77777777" w:rsidTr="00F76FF3">
        <w:trPr>
          <w:trHeight w:val="1292"/>
        </w:trPr>
        <w:tc>
          <w:tcPr>
            <w:tcW w:w="1648" w:type="dxa"/>
            <w:gridSpan w:val="2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1B4A480" w14:textId="7EFED77A" w:rsidR="006A1568" w:rsidRPr="00E57E89" w:rsidRDefault="0046048E" w:rsidP="00D20DA9">
            <w:pPr>
              <w:pStyle w:val="Subttulo"/>
              <w:rPr>
                <w:lang w:val="en-US"/>
              </w:rPr>
            </w:pPr>
            <w:r w:rsidRPr="00E57E89">
              <w:rPr>
                <w:noProof/>
                <w:lang w:val="en-US" w:bidi="es-ES"/>
              </w:rPr>
              <w:drawing>
                <wp:anchor distT="0" distB="0" distL="114300" distR="114300" simplePos="0" relativeHeight="251660288" behindDoc="0" locked="0" layoutInCell="1" allowOverlap="1" wp14:anchorId="119D5643" wp14:editId="2954AF55">
                  <wp:simplePos x="0" y="0"/>
                  <wp:positionH relativeFrom="column">
                    <wp:posOffset>-52387</wp:posOffset>
                  </wp:positionH>
                  <wp:positionV relativeFrom="paragraph">
                    <wp:posOffset>-5080</wp:posOffset>
                  </wp:positionV>
                  <wp:extent cx="1019175" cy="940435"/>
                  <wp:effectExtent l="0" t="0" r="9525" b="0"/>
                  <wp:wrapNone/>
                  <wp:docPr id="4" name="Imagen 4" descr="Mujer de cabello largo sonrie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Mujer de cabello largo sonriendo&#10;&#10;Descripción generada automáticamente"/>
                          <pic:cNvPicPr/>
                        </pic:nvPicPr>
                        <pic:blipFill rotWithShape="1">
                          <a:blip r:embed="rId11"/>
                          <a:srcRect l="18911" t="21436" r="19918" b="7738"/>
                          <a:stretch/>
                        </pic:blipFill>
                        <pic:spPr bwMode="auto">
                          <a:xfrm>
                            <a:off x="0" y="0"/>
                            <a:ext cx="1033370" cy="953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1568" w:rsidRPr="00E57E89">
              <w:rPr>
                <w:lang w:val="en-US" w:bidi="es-ES"/>
              </w:rPr>
              <w:t xml:space="preserve"> </w:t>
            </w:r>
          </w:p>
        </w:tc>
        <w:tc>
          <w:tcPr>
            <w:tcW w:w="7403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3443B7D" w14:textId="5B5F5C76" w:rsidR="006A1568" w:rsidRPr="00E57E89" w:rsidRDefault="006A1568" w:rsidP="006A1568">
            <w:pPr>
              <w:pStyle w:val="Ttulo"/>
              <w:rPr>
                <w:sz w:val="40"/>
                <w:szCs w:val="18"/>
                <w:lang w:val="en-US"/>
              </w:rPr>
            </w:pPr>
            <w:r w:rsidRPr="00E57E89">
              <w:rPr>
                <w:sz w:val="40"/>
                <w:szCs w:val="18"/>
                <w:lang w:val="en-US"/>
              </w:rPr>
              <w:t>Laura Mañogil González</w:t>
            </w:r>
          </w:p>
          <w:p w14:paraId="1017AC2F" w14:textId="151758ED" w:rsidR="006A1568" w:rsidRPr="00E57E89" w:rsidRDefault="006A1568" w:rsidP="006A1568">
            <w:pPr>
              <w:pStyle w:val="Subttulo"/>
              <w:rPr>
                <w:lang w:val="en-US"/>
              </w:rPr>
            </w:pPr>
            <w:r w:rsidRPr="00E57E89">
              <w:rPr>
                <w:lang w:val="en-US"/>
              </w:rPr>
              <w:t>Full Stack</w:t>
            </w:r>
            <w:r w:rsidR="00E57E89" w:rsidRPr="00E57E89">
              <w:rPr>
                <w:lang w:val="en-US"/>
              </w:rPr>
              <w:t xml:space="preserve"> Developer</w:t>
            </w:r>
          </w:p>
        </w:tc>
      </w:tr>
      <w:tr w:rsidR="00587CD2" w:rsidRPr="00E57E89" w14:paraId="4C581D4B" w14:textId="77777777" w:rsidTr="00F45148">
        <w:trPr>
          <w:trHeight w:val="1380"/>
        </w:trPr>
        <w:tc>
          <w:tcPr>
            <w:tcW w:w="3272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5369BE7C" w14:textId="37CE3F28" w:rsidR="00F316AD" w:rsidRPr="00E57E89" w:rsidRDefault="000011F4" w:rsidP="000011F4">
            <w:pPr>
              <w:spacing w:line="240" w:lineRule="auto"/>
              <w:jc w:val="center"/>
              <w:rPr>
                <w:lang w:val="en-US"/>
              </w:rPr>
            </w:pPr>
            <w:r w:rsidRPr="00E57E89">
              <w:rPr>
                <w:sz w:val="22"/>
                <w:szCs w:val="22"/>
                <w:lang w:val="en-US"/>
              </w:rPr>
              <w:t xml:space="preserve">Palma de Mallorca  </w:t>
            </w:r>
            <w:r w:rsidR="008D3DEB" w:rsidRPr="00E57E89">
              <w:rPr>
                <w:sz w:val="22"/>
                <w:szCs w:val="22"/>
                <w:lang w:val="en-US"/>
              </w:rPr>
              <w:t xml:space="preserve">    </w:t>
            </w:r>
            <w:r w:rsidRPr="00E57E89">
              <w:rPr>
                <w:sz w:val="22"/>
                <w:szCs w:val="22"/>
                <w:lang w:val="en-US"/>
              </w:rPr>
              <w:t xml:space="preserve">  </w:t>
            </w:r>
            <w:r w:rsidR="00FF3B84" w:rsidRPr="00E57E89">
              <w:rPr>
                <w:sz w:val="22"/>
                <w:szCs w:val="22"/>
                <w:lang w:val="en-US"/>
              </w:rPr>
              <w:t xml:space="preserve"> </w:t>
            </w:r>
            <w:r w:rsidRPr="00E57E89">
              <w:rPr>
                <w:sz w:val="22"/>
                <w:szCs w:val="22"/>
                <w:lang w:val="en-US"/>
              </w:rPr>
              <w:t xml:space="preserve"> </w:t>
            </w:r>
            <w:r w:rsidR="00297D68" w:rsidRPr="00E57E89">
              <w:rPr>
                <w:sz w:val="22"/>
                <w:szCs w:val="22"/>
                <w:lang w:val="en-US"/>
              </w:rPr>
              <w:t xml:space="preserve"> </w:t>
            </w:r>
            <w:r w:rsidR="008D3DEB" w:rsidRPr="00E57E89">
              <w:rPr>
                <w:sz w:val="22"/>
                <w:szCs w:val="22"/>
                <w:lang w:val="en-US"/>
              </w:rPr>
              <w:t xml:space="preserve">        </w:t>
            </w:r>
            <w:r w:rsidR="00E57E89">
              <w:rPr>
                <w:sz w:val="22"/>
                <w:szCs w:val="22"/>
                <w:lang w:val="en-US"/>
              </w:rPr>
              <w:t>Balearic Islands</w:t>
            </w:r>
          </w:p>
        </w:tc>
        <w:tc>
          <w:tcPr>
            <w:tcW w:w="3118" w:type="dxa"/>
            <w:tcBorders>
              <w:top w:val="single" w:sz="24" w:space="0" w:color="BF9268" w:themeColor="accent2"/>
            </w:tcBorders>
            <w:vAlign w:val="center"/>
          </w:tcPr>
          <w:p w14:paraId="1ABD782F" w14:textId="31C7BF38" w:rsidR="00F316AD" w:rsidRPr="00E57E89" w:rsidRDefault="00502BDE" w:rsidP="00D20DA9">
            <w:pPr>
              <w:jc w:val="center"/>
              <w:rPr>
                <w:lang w:val="en-US"/>
              </w:rPr>
            </w:pPr>
            <w:r w:rsidRPr="00E57E89">
              <w:rPr>
                <w:sz w:val="22"/>
                <w:szCs w:val="22"/>
                <w:lang w:val="en-US"/>
              </w:rPr>
              <w:t>+34</w:t>
            </w:r>
            <w:r w:rsidR="008D3DEB" w:rsidRPr="00E57E89">
              <w:rPr>
                <w:sz w:val="22"/>
                <w:szCs w:val="22"/>
                <w:lang w:val="en-US"/>
              </w:rPr>
              <w:t xml:space="preserve"> </w:t>
            </w:r>
            <w:r w:rsidR="00297D68" w:rsidRPr="00E57E89">
              <w:rPr>
                <w:sz w:val="22"/>
                <w:szCs w:val="22"/>
                <w:lang w:val="en-US"/>
              </w:rPr>
              <w:t>634 58 56 67</w:t>
            </w:r>
          </w:p>
        </w:tc>
        <w:tc>
          <w:tcPr>
            <w:tcW w:w="2661" w:type="dxa"/>
            <w:tcBorders>
              <w:top w:val="single" w:sz="24" w:space="0" w:color="BF9268" w:themeColor="accent2"/>
            </w:tcBorders>
            <w:vAlign w:val="center"/>
          </w:tcPr>
          <w:p w14:paraId="71B87472" w14:textId="47DBA8F8" w:rsidR="00F316AD" w:rsidRPr="00E57E89" w:rsidRDefault="00297D68" w:rsidP="00D20DA9">
            <w:pPr>
              <w:jc w:val="center"/>
              <w:rPr>
                <w:lang w:val="en-US"/>
              </w:rPr>
            </w:pPr>
            <w:r w:rsidRPr="00E57E89">
              <w:rPr>
                <w:sz w:val="22"/>
                <w:szCs w:val="22"/>
                <w:lang w:val="en-US"/>
              </w:rPr>
              <w:t>laura.lmg12@gmail.com</w:t>
            </w:r>
            <w:r w:rsidR="00D20DA9" w:rsidRPr="00E57E89">
              <w:rPr>
                <w:sz w:val="22"/>
                <w:szCs w:val="22"/>
                <w:lang w:val="en-US" w:bidi="es-ES"/>
              </w:rPr>
              <w:t xml:space="preserve"> </w:t>
            </w:r>
          </w:p>
        </w:tc>
      </w:tr>
      <w:tr w:rsidR="00587CD2" w:rsidRPr="00E57E89" w14:paraId="5A91557F" w14:textId="77777777" w:rsidTr="00F45148">
        <w:trPr>
          <w:trHeight w:val="220"/>
        </w:trPr>
        <w:tc>
          <w:tcPr>
            <w:tcW w:w="327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327E56C" w14:textId="10C73160" w:rsidR="00CD50FD" w:rsidRPr="00E57E89" w:rsidRDefault="00E57E89" w:rsidP="00F45148">
            <w:pPr>
              <w:pStyle w:val="Ttulo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HABILITIES   </w:t>
            </w:r>
            <w:sdt>
              <w:sdtPr>
                <w:rPr>
                  <w:rStyle w:val="Resaltar"/>
                  <w:lang w:val="en-US"/>
                </w:rPr>
                <w:id w:val="-908075200"/>
                <w:placeholder>
                  <w:docPart w:val="0F19EA998A6A4A6A85B19F3292E09D2F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D26A79" w:rsidRPr="00E57E89">
                  <w:rPr>
                    <w:rStyle w:val="Resaltar"/>
                    <w:lang w:val="en-US" w:bidi="es-ES"/>
                  </w:rPr>
                  <w:t>—</w:t>
                </w:r>
              </w:sdtContent>
            </w:sdt>
          </w:p>
        </w:tc>
        <w:tc>
          <w:tcPr>
            <w:tcW w:w="3118" w:type="dxa"/>
            <w:vMerge w:val="restart"/>
            <w:shd w:val="clear" w:color="auto" w:fill="303848" w:themeFill="accent1"/>
            <w:vAlign w:val="center"/>
          </w:tcPr>
          <w:p w14:paraId="3C994071" w14:textId="23C3EA46" w:rsidR="00CD50FD" w:rsidRPr="00E57E89" w:rsidRDefault="00E57E89" w:rsidP="00D20DA9">
            <w:pPr>
              <w:pStyle w:val="Ttulo1"/>
              <w:framePr w:wrap="around"/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2661" w:type="dxa"/>
            <w:tcBorders>
              <w:bottom w:val="single" w:sz="18" w:space="0" w:color="BF9268" w:themeColor="accent2"/>
            </w:tcBorders>
          </w:tcPr>
          <w:p w14:paraId="5E4A1194" w14:textId="77777777" w:rsidR="00CD50FD" w:rsidRPr="00E57E89" w:rsidRDefault="00CD50FD">
            <w:pPr>
              <w:rPr>
                <w:lang w:val="en-US"/>
              </w:rPr>
            </w:pPr>
          </w:p>
        </w:tc>
      </w:tr>
      <w:tr w:rsidR="00587CD2" w:rsidRPr="00E57E89" w14:paraId="43BBF13B" w14:textId="77777777" w:rsidTr="00F45148">
        <w:trPr>
          <w:trHeight w:val="288"/>
        </w:trPr>
        <w:tc>
          <w:tcPr>
            <w:tcW w:w="3272" w:type="dxa"/>
            <w:gridSpan w:val="3"/>
            <w:vMerge/>
            <w:shd w:val="clear" w:color="auto" w:fill="F2F2F2" w:themeFill="background1" w:themeFillShade="F2"/>
            <w:vAlign w:val="center"/>
          </w:tcPr>
          <w:p w14:paraId="1489D736" w14:textId="77777777" w:rsidR="00CD50FD" w:rsidRPr="00E57E89" w:rsidRDefault="00CD50FD" w:rsidP="0040233B">
            <w:pPr>
              <w:pStyle w:val="Ttulo2"/>
              <w:rPr>
                <w:lang w:val="en-US"/>
              </w:rPr>
            </w:pPr>
          </w:p>
        </w:tc>
        <w:tc>
          <w:tcPr>
            <w:tcW w:w="3118" w:type="dxa"/>
            <w:vMerge/>
            <w:shd w:val="clear" w:color="auto" w:fill="303848" w:themeFill="accent1"/>
            <w:vAlign w:val="center"/>
          </w:tcPr>
          <w:p w14:paraId="0711DF94" w14:textId="77777777" w:rsidR="00CD50FD" w:rsidRPr="00E57E89" w:rsidRDefault="00CD50FD" w:rsidP="0040233B">
            <w:pPr>
              <w:pStyle w:val="Ttulo1"/>
              <w:framePr w:wrap="around"/>
              <w:rPr>
                <w:lang w:val="en-US"/>
              </w:rPr>
            </w:pPr>
          </w:p>
        </w:tc>
        <w:tc>
          <w:tcPr>
            <w:tcW w:w="2661" w:type="dxa"/>
          </w:tcPr>
          <w:p w14:paraId="53BAE3A4" w14:textId="77777777" w:rsidR="00CD50FD" w:rsidRPr="00E57E89" w:rsidRDefault="00CD50FD">
            <w:pPr>
              <w:rPr>
                <w:lang w:val="en-US"/>
              </w:rPr>
            </w:pPr>
          </w:p>
        </w:tc>
      </w:tr>
      <w:tr w:rsidR="001A7448" w:rsidRPr="00E57E89" w14:paraId="5570F789" w14:textId="77777777" w:rsidTr="0073104A">
        <w:trPr>
          <w:trHeight w:val="2066"/>
        </w:trPr>
        <w:tc>
          <w:tcPr>
            <w:tcW w:w="1429" w:type="dxa"/>
            <w:shd w:val="clear" w:color="auto" w:fill="F2F2F2" w:themeFill="background1" w:themeFillShade="F2"/>
          </w:tcPr>
          <w:p w14:paraId="14E6B5FA" w14:textId="77777777" w:rsidR="001A7448" w:rsidRPr="00E57E89" w:rsidRDefault="001A7448" w:rsidP="001A7448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</w:p>
          <w:p w14:paraId="3B7BE0DE" w14:textId="4518163C" w:rsidR="001A7448" w:rsidRPr="00E57E89" w:rsidRDefault="001A7448" w:rsidP="001A7448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  <w:r w:rsidRPr="00E57E89">
              <w:rPr>
                <w:b/>
                <w:bCs/>
                <w:color w:val="BA8E2C" w:themeColor="accent4" w:themeShade="BF"/>
                <w:lang w:val="en-US"/>
              </w:rPr>
              <w:t>Front</w:t>
            </w:r>
            <w:r w:rsidR="00E57E89">
              <w:rPr>
                <w:b/>
                <w:bCs/>
                <w:color w:val="BA8E2C" w:themeColor="accent4" w:themeShade="BF"/>
                <w:lang w:val="en-US"/>
              </w:rPr>
              <w:t xml:space="preserve"> </w:t>
            </w:r>
            <w:r w:rsidRPr="00E57E89">
              <w:rPr>
                <w:b/>
                <w:bCs/>
                <w:color w:val="BA8E2C" w:themeColor="accent4" w:themeShade="BF"/>
                <w:lang w:val="en-US"/>
              </w:rPr>
              <w:t>end</w:t>
            </w:r>
          </w:p>
          <w:p w14:paraId="1A6E7FD7" w14:textId="77777777" w:rsidR="001A7448" w:rsidRPr="00E57E89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HTML5</w:t>
            </w:r>
          </w:p>
          <w:p w14:paraId="755FA92E" w14:textId="77777777" w:rsidR="001A7448" w:rsidRPr="00E57E89" w:rsidRDefault="001A7448" w:rsidP="00B16F2D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CSS3</w:t>
            </w:r>
          </w:p>
          <w:p w14:paraId="51B3FF26" w14:textId="5299912E" w:rsidR="001A7448" w:rsidRPr="00E57E89" w:rsidRDefault="001A7448" w:rsidP="00B16F2D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Sass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47A662F7" w14:textId="71E0079E" w:rsidR="001A7448" w:rsidRPr="00E57E89" w:rsidRDefault="001A7448" w:rsidP="001A7448">
            <w:pPr>
              <w:pStyle w:val="Prrafodelista"/>
              <w:ind w:left="360"/>
              <w:rPr>
                <w:color w:val="404040" w:themeColor="text1" w:themeTint="BF"/>
                <w:sz w:val="20"/>
                <w:lang w:val="en-US"/>
              </w:rPr>
            </w:pPr>
          </w:p>
          <w:p w14:paraId="3A912366" w14:textId="77777777" w:rsidR="001A7448" w:rsidRPr="00E57E89" w:rsidRDefault="001A7448" w:rsidP="001A7448">
            <w:pPr>
              <w:pStyle w:val="Prrafodelista"/>
              <w:ind w:left="360"/>
              <w:rPr>
                <w:color w:val="404040" w:themeColor="text1" w:themeTint="BF"/>
                <w:sz w:val="20"/>
                <w:lang w:val="en-US"/>
              </w:rPr>
            </w:pPr>
          </w:p>
          <w:p w14:paraId="1D147A1B" w14:textId="686361A8" w:rsidR="001A7448" w:rsidRPr="00E57E89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JavaScript</w:t>
            </w:r>
          </w:p>
          <w:p w14:paraId="5615B137" w14:textId="517BA959" w:rsidR="001A7448" w:rsidRPr="00E57E89" w:rsidRDefault="001A7448" w:rsidP="00B16F2D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VueJS</w:t>
            </w:r>
          </w:p>
        </w:tc>
        <w:tc>
          <w:tcPr>
            <w:tcW w:w="5779" w:type="dxa"/>
            <w:gridSpan w:val="2"/>
            <w:vMerge w:val="restart"/>
            <w:vAlign w:val="center"/>
          </w:tcPr>
          <w:p w14:paraId="09E25214" w14:textId="77777777" w:rsidR="008D3DEB" w:rsidRPr="00E57E89" w:rsidRDefault="008D3DEB" w:rsidP="00D20DA9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</w:p>
          <w:p w14:paraId="2C158CE8" w14:textId="54810066" w:rsidR="001A7448" w:rsidRPr="00E57E89" w:rsidRDefault="001A7448" w:rsidP="00D20DA9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  <w:r w:rsidRPr="00E57E89">
              <w:rPr>
                <w:b/>
                <w:bCs/>
                <w:color w:val="BA8E2C" w:themeColor="accent4" w:themeShade="BF"/>
                <w:lang w:val="en-US"/>
              </w:rPr>
              <w:t>Full Stack</w:t>
            </w:r>
            <w:r w:rsidR="00E57E89">
              <w:rPr>
                <w:b/>
                <w:bCs/>
                <w:color w:val="BA8E2C" w:themeColor="accent4" w:themeShade="BF"/>
                <w:lang w:val="en-US"/>
              </w:rPr>
              <w:t xml:space="preserve"> Developer</w:t>
            </w:r>
          </w:p>
          <w:p w14:paraId="3AF83920" w14:textId="1C0C1A2A" w:rsidR="001A7448" w:rsidRPr="00E57E89" w:rsidRDefault="00E57E89" w:rsidP="002143C4">
            <w:pPr>
              <w:rPr>
                <w:color w:val="7F7F7F" w:themeColor="text1" w:themeTint="80"/>
                <w:sz w:val="20"/>
                <w:lang w:val="en-US"/>
              </w:rPr>
            </w:pPr>
            <w:r>
              <w:rPr>
                <w:color w:val="7F7F7F" w:themeColor="text1" w:themeTint="80"/>
                <w:sz w:val="20"/>
                <w:lang w:val="en-US"/>
              </w:rPr>
              <w:t>September</w:t>
            </w:r>
            <w:r w:rsidR="001A7448" w:rsidRPr="00E57E89">
              <w:rPr>
                <w:color w:val="7F7F7F" w:themeColor="text1" w:themeTint="80"/>
                <w:sz w:val="20"/>
                <w:lang w:val="en-US"/>
              </w:rPr>
              <w:t xml:space="preserve"> 2021 – </w:t>
            </w:r>
            <w:r>
              <w:rPr>
                <w:color w:val="7F7F7F" w:themeColor="text1" w:themeTint="80"/>
                <w:sz w:val="20"/>
                <w:lang w:val="en-US"/>
              </w:rPr>
              <w:t>Currently</w:t>
            </w:r>
          </w:p>
          <w:p w14:paraId="2236EE70" w14:textId="488FCD59" w:rsidR="00E57E89" w:rsidRPr="00E57E89" w:rsidRDefault="00E57E89" w:rsidP="00E57E89">
            <w:p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Experience working with </w:t>
            </w:r>
            <w:r w:rsidRPr="00E57E89">
              <w:rPr>
                <w:b/>
                <w:bCs/>
                <w:color w:val="404040" w:themeColor="text1" w:themeTint="BF"/>
                <w:sz w:val="20"/>
                <w:lang w:val="en-US"/>
              </w:rPr>
              <w:t>Git</w:t>
            </w: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 and developing projects using web development languages as</w:t>
            </w:r>
            <w:r w:rsidRPr="00E57E89">
              <w:rPr>
                <w:b/>
                <w:bCs/>
                <w:color w:val="404040" w:themeColor="text1" w:themeTint="BF"/>
                <w:sz w:val="20"/>
                <w:lang w:val="en-US"/>
              </w:rPr>
              <w:t xml:space="preserve"> HTML, CSS, SASS, JavaScript </w:t>
            </w:r>
            <w:r w:rsidRPr="00E57E89">
              <w:rPr>
                <w:color w:val="404040" w:themeColor="text1" w:themeTint="BF"/>
                <w:sz w:val="20"/>
                <w:lang w:val="en-US"/>
              </w:rPr>
              <w:t>and</w:t>
            </w:r>
            <w:r w:rsidRPr="00E57E89">
              <w:rPr>
                <w:b/>
                <w:bCs/>
                <w:color w:val="404040" w:themeColor="text1" w:themeTint="BF"/>
                <w:sz w:val="20"/>
                <w:lang w:val="en-US"/>
              </w:rPr>
              <w:t xml:space="preserve"> VueJS</w:t>
            </w:r>
            <w:r w:rsidRPr="00E57E89">
              <w:rPr>
                <w:color w:val="404040" w:themeColor="text1" w:themeTint="BF"/>
                <w:sz w:val="20"/>
                <w:lang w:val="en-US"/>
              </w:rPr>
              <w:t>, among others</w:t>
            </w:r>
          </w:p>
          <w:p w14:paraId="5308C831" w14:textId="77777777" w:rsidR="001A7448" w:rsidRPr="00E57E89" w:rsidRDefault="001A7448" w:rsidP="002143C4">
            <w:pPr>
              <w:rPr>
                <w:color w:val="404040" w:themeColor="text1" w:themeTint="BF"/>
                <w:sz w:val="20"/>
                <w:lang w:val="en-US"/>
              </w:rPr>
            </w:pPr>
          </w:p>
          <w:p w14:paraId="38CDC5DB" w14:textId="78FC45F0" w:rsidR="00E57E89" w:rsidRPr="00E57E89" w:rsidRDefault="00E57E89" w:rsidP="00E57E89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  <w:r w:rsidRPr="00E57E89">
              <w:rPr>
                <w:b/>
                <w:bCs/>
                <w:color w:val="BA8E2C" w:themeColor="accent4" w:themeShade="BF"/>
                <w:lang w:val="en-US"/>
              </w:rPr>
              <w:t>Researcher</w:t>
            </w:r>
            <w:r w:rsidRPr="00B3577D">
              <w:rPr>
                <w:color w:val="BA8E2C" w:themeColor="accent4" w:themeShade="BF"/>
                <w:lang w:val="en-US"/>
              </w:rPr>
              <w:t xml:space="preserve"> </w:t>
            </w:r>
            <w:r w:rsidR="00B3577D" w:rsidRPr="00B3577D">
              <w:rPr>
                <w:color w:val="BA8E2C" w:themeColor="accent4" w:themeShade="BF"/>
                <w:lang w:val="en-US"/>
              </w:rPr>
              <w:t>-</w:t>
            </w:r>
            <w:r w:rsidRPr="00B3577D">
              <w:rPr>
                <w:color w:val="BA8E2C" w:themeColor="accent4" w:themeShade="BF"/>
                <w:lang w:val="en-US"/>
              </w:rPr>
              <w:t xml:space="preserve"> Balearic Islands Health Research Institute (IdISBa)</w:t>
            </w:r>
          </w:p>
          <w:p w14:paraId="0D7198D9" w14:textId="7EE77FD4" w:rsidR="001A7448" w:rsidRPr="00E57E89" w:rsidRDefault="00E57E89" w:rsidP="008325FC">
            <w:pPr>
              <w:rPr>
                <w:color w:val="7F7F7F" w:themeColor="text1" w:themeTint="80"/>
                <w:sz w:val="20"/>
                <w:lang w:val="en-US"/>
              </w:rPr>
            </w:pPr>
            <w:r>
              <w:rPr>
                <w:color w:val="7F7F7F" w:themeColor="text1" w:themeTint="80"/>
                <w:sz w:val="20"/>
                <w:lang w:val="en-US"/>
              </w:rPr>
              <w:t>December</w:t>
            </w:r>
            <w:r w:rsidR="001A7448" w:rsidRPr="00E57E89">
              <w:rPr>
                <w:color w:val="7F7F7F" w:themeColor="text1" w:themeTint="80"/>
                <w:sz w:val="20"/>
                <w:lang w:val="en-US"/>
              </w:rPr>
              <w:t xml:space="preserve"> 2020 – </w:t>
            </w:r>
            <w:r>
              <w:rPr>
                <w:color w:val="7F7F7F" w:themeColor="text1" w:themeTint="80"/>
                <w:sz w:val="20"/>
                <w:lang w:val="en-US"/>
              </w:rPr>
              <w:t>September</w:t>
            </w:r>
            <w:r w:rsidR="001A7448" w:rsidRPr="00E57E89">
              <w:rPr>
                <w:color w:val="7F7F7F" w:themeColor="text1" w:themeTint="80"/>
                <w:sz w:val="20"/>
                <w:lang w:val="en-US"/>
              </w:rPr>
              <w:t xml:space="preserve"> 2021</w:t>
            </w:r>
          </w:p>
          <w:p w14:paraId="4C9482F0" w14:textId="4FC5AA5F" w:rsidR="00E57E89" w:rsidRPr="00E57E89" w:rsidRDefault="00E57E89" w:rsidP="00BE4C3E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color w:val="auto"/>
                <w:sz w:val="20"/>
                <w:lang w:val="en-US"/>
              </w:rPr>
            </w:pPr>
            <w:r w:rsidRPr="00E57E89">
              <w:rPr>
                <w:color w:val="auto"/>
                <w:sz w:val="20"/>
                <w:szCs w:val="20"/>
                <w:lang w:val="en-US"/>
              </w:rPr>
              <w:t>Support in the development of multidisciplinary research projects</w:t>
            </w:r>
          </w:p>
          <w:p w14:paraId="1319200C" w14:textId="6D25CC96" w:rsidR="00E57E89" w:rsidRPr="00E57E89" w:rsidRDefault="00E57E89" w:rsidP="00B16F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color w:val="auto"/>
                <w:sz w:val="20"/>
                <w:lang w:val="en-US"/>
              </w:rPr>
            </w:pPr>
            <w:r w:rsidRPr="00E57E89">
              <w:rPr>
                <w:color w:val="auto"/>
                <w:sz w:val="20"/>
                <w:szCs w:val="20"/>
                <w:lang w:val="en-US"/>
              </w:rPr>
              <w:t>Independent development of an innovative project using new technologies</w:t>
            </w:r>
          </w:p>
          <w:p w14:paraId="4D2BE3AF" w14:textId="6DDCB250" w:rsidR="008D3DEB" w:rsidRPr="00E57E89" w:rsidRDefault="00FC165D" w:rsidP="00E57E89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T</w:t>
            </w:r>
            <w:r w:rsidR="00E57E89" w:rsidRPr="00E57E89">
              <w:rPr>
                <w:color w:val="auto"/>
                <w:sz w:val="20"/>
                <w:szCs w:val="20"/>
                <w:lang w:val="en-US"/>
              </w:rPr>
              <w:t>eaching of the new technologies learnt</w:t>
            </w:r>
          </w:p>
          <w:p w14:paraId="247FC9E4" w14:textId="60E54DBF" w:rsidR="001A7448" w:rsidRPr="00E57E89" w:rsidRDefault="001A7448" w:rsidP="00177980">
            <w:pPr>
              <w:spacing w:line="276" w:lineRule="auto"/>
              <w:rPr>
                <w:color w:val="auto"/>
                <w:sz w:val="20"/>
                <w:lang w:val="en-US"/>
              </w:rPr>
            </w:pPr>
          </w:p>
        </w:tc>
      </w:tr>
      <w:tr w:rsidR="001A7448" w:rsidRPr="00E57E89" w14:paraId="3F01FC38" w14:textId="77777777" w:rsidTr="0073104A">
        <w:trPr>
          <w:trHeight w:val="1278"/>
        </w:trPr>
        <w:tc>
          <w:tcPr>
            <w:tcW w:w="1429" w:type="dxa"/>
            <w:shd w:val="clear" w:color="auto" w:fill="F2F2F2" w:themeFill="background1" w:themeFillShade="F2"/>
          </w:tcPr>
          <w:p w14:paraId="49BAF2F3" w14:textId="248FA415" w:rsidR="001A7448" w:rsidRPr="00E57E89" w:rsidRDefault="001A7448" w:rsidP="001A7448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  <w:r w:rsidRPr="00E57E89">
              <w:rPr>
                <w:b/>
                <w:bCs/>
                <w:color w:val="BA8E2C" w:themeColor="accent4" w:themeShade="BF"/>
                <w:lang w:val="en-US"/>
              </w:rPr>
              <w:t>Back</w:t>
            </w:r>
            <w:r w:rsidR="00E57E89">
              <w:rPr>
                <w:b/>
                <w:bCs/>
                <w:color w:val="BA8E2C" w:themeColor="accent4" w:themeShade="BF"/>
                <w:lang w:val="en-US"/>
              </w:rPr>
              <w:t xml:space="preserve"> </w:t>
            </w:r>
            <w:r w:rsidRPr="00E57E89">
              <w:rPr>
                <w:b/>
                <w:bCs/>
                <w:color w:val="BA8E2C" w:themeColor="accent4" w:themeShade="BF"/>
                <w:lang w:val="en-US"/>
              </w:rPr>
              <w:t>end</w:t>
            </w:r>
          </w:p>
          <w:p w14:paraId="240736CF" w14:textId="77777777" w:rsidR="001A7448" w:rsidRPr="00E57E89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Python</w:t>
            </w:r>
          </w:p>
          <w:p w14:paraId="43CE7792" w14:textId="77777777" w:rsidR="001A7448" w:rsidRPr="00E57E89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NodeJS</w:t>
            </w:r>
          </w:p>
          <w:p w14:paraId="228133FC" w14:textId="77777777" w:rsidR="001A7448" w:rsidRPr="00E57E89" w:rsidRDefault="001A7448" w:rsidP="006A64A3">
            <w:pPr>
              <w:pStyle w:val="Texto"/>
              <w:rPr>
                <w:u w:val="single"/>
                <w:lang w:val="en-US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4526571B" w14:textId="77777777" w:rsidR="001A7448" w:rsidRPr="00E57E89" w:rsidRDefault="001A7448" w:rsidP="001A7448">
            <w:pPr>
              <w:pStyle w:val="Prrafodelista"/>
              <w:ind w:left="360"/>
              <w:rPr>
                <w:color w:val="404040" w:themeColor="text1" w:themeTint="BF"/>
                <w:sz w:val="20"/>
                <w:lang w:val="en-US"/>
              </w:rPr>
            </w:pPr>
          </w:p>
          <w:p w14:paraId="78020C08" w14:textId="404C2B4F" w:rsidR="001A7448" w:rsidRPr="00E57E89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Express</w:t>
            </w:r>
          </w:p>
          <w:p w14:paraId="01947DBB" w14:textId="6C9D6349" w:rsidR="001A7448" w:rsidRPr="00E57E89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NPM</w:t>
            </w:r>
          </w:p>
          <w:p w14:paraId="26FFED5A" w14:textId="02200C36" w:rsidR="001A7448" w:rsidRPr="00E57E89" w:rsidRDefault="001A7448" w:rsidP="006A64A3">
            <w:pPr>
              <w:pStyle w:val="Texto"/>
              <w:rPr>
                <w:u w:val="single"/>
                <w:lang w:val="en-US"/>
              </w:rPr>
            </w:pPr>
          </w:p>
        </w:tc>
        <w:tc>
          <w:tcPr>
            <w:tcW w:w="5779" w:type="dxa"/>
            <w:gridSpan w:val="2"/>
            <w:vMerge/>
            <w:vAlign w:val="center"/>
          </w:tcPr>
          <w:p w14:paraId="43416665" w14:textId="77777777" w:rsidR="001A7448" w:rsidRPr="00E57E89" w:rsidRDefault="001A7448" w:rsidP="00D20DA9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</w:p>
        </w:tc>
      </w:tr>
      <w:tr w:rsidR="001A7448" w:rsidRPr="00E57E89" w14:paraId="4199D987" w14:textId="77777777" w:rsidTr="0073104A">
        <w:trPr>
          <w:trHeight w:val="890"/>
        </w:trPr>
        <w:tc>
          <w:tcPr>
            <w:tcW w:w="1429" w:type="dxa"/>
            <w:shd w:val="clear" w:color="auto" w:fill="F2F2F2" w:themeFill="background1" w:themeFillShade="F2"/>
          </w:tcPr>
          <w:p w14:paraId="3D14A787" w14:textId="67ECB4A5" w:rsidR="001A7448" w:rsidRPr="00E57E89" w:rsidRDefault="00E57E89" w:rsidP="001A7448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  <w:r>
              <w:rPr>
                <w:b/>
                <w:bCs/>
                <w:color w:val="BA8E2C" w:themeColor="accent4" w:themeShade="BF"/>
                <w:lang w:val="en-US"/>
              </w:rPr>
              <w:t>Others</w:t>
            </w:r>
          </w:p>
          <w:p w14:paraId="5C6BACB3" w14:textId="77777777" w:rsidR="001A7448" w:rsidRPr="00E57E89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C++</w:t>
            </w:r>
          </w:p>
          <w:p w14:paraId="6C57DF57" w14:textId="77777777" w:rsidR="001A7448" w:rsidRPr="00E57E89" w:rsidRDefault="001A7448" w:rsidP="001A7448">
            <w:pPr>
              <w:pStyle w:val="Prrafodelista"/>
              <w:ind w:left="360"/>
              <w:rPr>
                <w:u w:val="single"/>
                <w:lang w:val="en-US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53E717D9" w14:textId="77777777" w:rsidR="001A7448" w:rsidRPr="00E57E89" w:rsidRDefault="001A7448" w:rsidP="001A7448">
            <w:pPr>
              <w:pStyle w:val="Prrafodelista"/>
              <w:ind w:left="360"/>
              <w:rPr>
                <w:color w:val="404040" w:themeColor="text1" w:themeTint="BF"/>
                <w:sz w:val="20"/>
                <w:lang w:val="en-US"/>
              </w:rPr>
            </w:pPr>
          </w:p>
          <w:p w14:paraId="5EFF21C5" w14:textId="7CBF59DB" w:rsidR="001A7448" w:rsidRPr="00E57E89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Git</w:t>
            </w:r>
          </w:p>
          <w:p w14:paraId="4A35CDC7" w14:textId="1979AFBF" w:rsidR="001A7448" w:rsidRPr="00E57E89" w:rsidRDefault="001A7448" w:rsidP="006A64A3">
            <w:pPr>
              <w:pStyle w:val="Texto"/>
              <w:rPr>
                <w:u w:val="single"/>
                <w:lang w:val="en-US"/>
              </w:rPr>
            </w:pPr>
          </w:p>
        </w:tc>
        <w:tc>
          <w:tcPr>
            <w:tcW w:w="5779" w:type="dxa"/>
            <w:gridSpan w:val="2"/>
            <w:vMerge/>
            <w:vAlign w:val="center"/>
          </w:tcPr>
          <w:p w14:paraId="0D24388B" w14:textId="77777777" w:rsidR="001A7448" w:rsidRPr="00E57E89" w:rsidRDefault="001A7448" w:rsidP="00D20DA9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</w:p>
        </w:tc>
      </w:tr>
      <w:tr w:rsidR="001A7448" w:rsidRPr="00E57E89" w14:paraId="55A1B91A" w14:textId="77777777" w:rsidTr="00F45148">
        <w:trPr>
          <w:trHeight w:val="507"/>
        </w:trPr>
        <w:tc>
          <w:tcPr>
            <w:tcW w:w="3272" w:type="dxa"/>
            <w:gridSpan w:val="3"/>
            <w:shd w:val="clear" w:color="auto" w:fill="F2F2F2" w:themeFill="background1" w:themeFillShade="F2"/>
          </w:tcPr>
          <w:p w14:paraId="2DBF78FE" w14:textId="77777777" w:rsidR="001A7448" w:rsidRPr="00E57E89" w:rsidRDefault="001A7448" w:rsidP="006A64A3">
            <w:pPr>
              <w:pStyle w:val="Texto"/>
              <w:rPr>
                <w:u w:val="single"/>
                <w:lang w:val="en-US"/>
              </w:rPr>
            </w:pPr>
          </w:p>
        </w:tc>
        <w:tc>
          <w:tcPr>
            <w:tcW w:w="5779" w:type="dxa"/>
            <w:gridSpan w:val="2"/>
            <w:vMerge/>
            <w:vAlign w:val="center"/>
          </w:tcPr>
          <w:p w14:paraId="25916378" w14:textId="77777777" w:rsidR="001A7448" w:rsidRPr="00E57E89" w:rsidRDefault="001A7448" w:rsidP="00D20DA9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</w:p>
        </w:tc>
      </w:tr>
      <w:tr w:rsidR="00587CD2" w:rsidRPr="00E57E89" w14:paraId="2B556902" w14:textId="77777777" w:rsidTr="00F45148">
        <w:trPr>
          <w:trHeight w:val="220"/>
        </w:trPr>
        <w:tc>
          <w:tcPr>
            <w:tcW w:w="327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69D51616" w14:textId="6F85A70E" w:rsidR="00F265C3" w:rsidRPr="00E57E89" w:rsidRDefault="00E57E89" w:rsidP="00F45148">
            <w:pPr>
              <w:pStyle w:val="Ttulo2"/>
              <w:jc w:val="center"/>
              <w:rPr>
                <w:color w:val="BF9268" w:themeColor="accent2"/>
                <w:lang w:val="en-US"/>
              </w:rPr>
            </w:pPr>
            <w:r>
              <w:rPr>
                <w:lang w:val="en-US"/>
              </w:rPr>
              <w:t>LANGUAGES</w:t>
            </w:r>
            <w:r w:rsidR="00C93622" w:rsidRPr="00E57E89">
              <w:rPr>
                <w:lang w:val="en-US"/>
              </w:rPr>
              <w:t xml:space="preserve"> </w:t>
            </w:r>
            <w:r w:rsidR="004D5B2D" w:rsidRPr="00E57E89">
              <w:rPr>
                <w:lang w:val="en-US"/>
              </w:rPr>
              <w:t xml:space="preserve"> </w:t>
            </w:r>
            <w:sdt>
              <w:sdtPr>
                <w:rPr>
                  <w:rStyle w:val="Resaltar"/>
                  <w:lang w:val="en-US"/>
                </w:rPr>
                <w:id w:val="-1622227774"/>
                <w:placeholder>
                  <w:docPart w:val="2B71CBCE6D35464FBCAE7F2253ED65C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D26A79" w:rsidRPr="00E57E89">
                  <w:rPr>
                    <w:rStyle w:val="Resaltar"/>
                    <w:lang w:val="en-US" w:bidi="es-ES"/>
                  </w:rPr>
                  <w:t>—</w:t>
                </w:r>
              </w:sdtContent>
            </w:sdt>
          </w:p>
        </w:tc>
        <w:tc>
          <w:tcPr>
            <w:tcW w:w="3118" w:type="dxa"/>
            <w:vMerge w:val="restart"/>
            <w:shd w:val="clear" w:color="auto" w:fill="303848" w:themeFill="accent1"/>
            <w:vAlign w:val="center"/>
          </w:tcPr>
          <w:p w14:paraId="2EBD4999" w14:textId="27F9C63B" w:rsidR="00CD50FD" w:rsidRPr="00E57E89" w:rsidRDefault="00240C5F" w:rsidP="00D20DA9">
            <w:pPr>
              <w:pStyle w:val="Ttulo1"/>
              <w:framePr w:wrap="around"/>
              <w:rPr>
                <w:lang w:val="en-US"/>
              </w:rPr>
            </w:pPr>
            <w:r>
              <w:rPr>
                <w:lang w:val="en-US" w:bidi="es-ES"/>
              </w:rPr>
              <w:t>COURSES</w:t>
            </w:r>
            <w:r w:rsidR="00D20DA9" w:rsidRPr="00E57E89">
              <w:rPr>
                <w:lang w:val="en-US" w:bidi="es-ES"/>
              </w:rPr>
              <w:t xml:space="preserve"> </w:t>
            </w:r>
          </w:p>
        </w:tc>
        <w:tc>
          <w:tcPr>
            <w:tcW w:w="2661" w:type="dxa"/>
            <w:tcBorders>
              <w:bottom w:val="single" w:sz="18" w:space="0" w:color="BF9268" w:themeColor="accent2"/>
            </w:tcBorders>
          </w:tcPr>
          <w:p w14:paraId="2EBD32DF" w14:textId="77777777" w:rsidR="00CD50FD" w:rsidRPr="00E57E89" w:rsidRDefault="00CD50FD">
            <w:pPr>
              <w:rPr>
                <w:lang w:val="en-US"/>
              </w:rPr>
            </w:pPr>
          </w:p>
        </w:tc>
      </w:tr>
      <w:tr w:rsidR="00587CD2" w:rsidRPr="00E57E89" w14:paraId="13EBE5E5" w14:textId="77777777" w:rsidTr="00F45148">
        <w:trPr>
          <w:trHeight w:val="220"/>
        </w:trPr>
        <w:tc>
          <w:tcPr>
            <w:tcW w:w="3272" w:type="dxa"/>
            <w:gridSpan w:val="3"/>
            <w:vMerge/>
            <w:shd w:val="clear" w:color="auto" w:fill="F2F2F2" w:themeFill="background1" w:themeFillShade="F2"/>
            <w:vAlign w:val="center"/>
          </w:tcPr>
          <w:p w14:paraId="06AA3CF5" w14:textId="77777777" w:rsidR="00CD50FD" w:rsidRPr="00E57E89" w:rsidRDefault="00CD50FD" w:rsidP="00CD50FD">
            <w:pPr>
              <w:pStyle w:val="Ttulo2"/>
              <w:rPr>
                <w:spacing w:val="32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303848" w:themeFill="accent1"/>
            <w:vAlign w:val="center"/>
          </w:tcPr>
          <w:p w14:paraId="4BF14491" w14:textId="77777777" w:rsidR="00CD50FD" w:rsidRPr="00E57E89" w:rsidRDefault="00CD50FD" w:rsidP="00CD50FD">
            <w:pPr>
              <w:pStyle w:val="Ttulo1"/>
              <w:framePr w:wrap="around"/>
              <w:rPr>
                <w:lang w:val="en-US"/>
              </w:rPr>
            </w:pPr>
          </w:p>
        </w:tc>
        <w:tc>
          <w:tcPr>
            <w:tcW w:w="2661" w:type="dxa"/>
          </w:tcPr>
          <w:p w14:paraId="01E0460C" w14:textId="77777777" w:rsidR="00CD50FD" w:rsidRPr="00E57E89" w:rsidRDefault="00CD50FD">
            <w:pPr>
              <w:rPr>
                <w:lang w:val="en-US"/>
              </w:rPr>
            </w:pPr>
          </w:p>
        </w:tc>
      </w:tr>
      <w:tr w:rsidR="00CD50FD" w:rsidRPr="00E57E89" w14:paraId="5401BF9A" w14:textId="77777777" w:rsidTr="00F45148">
        <w:trPr>
          <w:trHeight w:val="851"/>
        </w:trPr>
        <w:tc>
          <w:tcPr>
            <w:tcW w:w="3272" w:type="dxa"/>
            <w:gridSpan w:val="3"/>
            <w:shd w:val="clear" w:color="auto" w:fill="F2F2F2" w:themeFill="background1" w:themeFillShade="F2"/>
            <w:vAlign w:val="center"/>
          </w:tcPr>
          <w:tbl>
            <w:tblPr>
              <w:tblStyle w:val="Tablaconcuadrcula"/>
              <w:tblpPr w:leftFromText="142" w:rightFromText="142" w:vertAnchor="page" w:horzAnchor="margin" w:tblpY="278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86"/>
              <w:gridCol w:w="1470"/>
            </w:tblGrid>
            <w:tr w:rsidR="00F265C3" w:rsidRPr="00E57E89" w14:paraId="3617A17A" w14:textId="77777777" w:rsidTr="00C1573B">
              <w:trPr>
                <w:trHeight w:val="411"/>
              </w:trPr>
              <w:tc>
                <w:tcPr>
                  <w:tcW w:w="2595" w:type="pct"/>
                  <w:tcBorders>
                    <w:top w:val="nil"/>
                    <w:left w:val="nil"/>
                    <w:bottom w:val="single" w:sz="4" w:space="0" w:color="D8B25C" w:themeColor="accent4"/>
                    <w:right w:val="nil"/>
                  </w:tcBorders>
                  <w:vAlign w:val="center"/>
                </w:tcPr>
                <w:p w14:paraId="24ABEA30" w14:textId="7BBB5A25" w:rsidR="00F265C3" w:rsidRPr="00E57E89" w:rsidRDefault="00E57E89" w:rsidP="00F265C3">
                  <w:pPr>
                    <w:pStyle w:val="Texto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Spanish</w:t>
                  </w:r>
                </w:p>
              </w:tc>
              <w:tc>
                <w:tcPr>
                  <w:tcW w:w="2405" w:type="pct"/>
                  <w:tcBorders>
                    <w:top w:val="nil"/>
                    <w:left w:val="nil"/>
                    <w:bottom w:val="single" w:sz="4" w:space="0" w:color="D8B25C" w:themeColor="accent4"/>
                    <w:right w:val="nil"/>
                  </w:tcBorders>
                  <w:vAlign w:val="center"/>
                </w:tcPr>
                <w:p w14:paraId="72440242" w14:textId="7AB41AE3" w:rsidR="00F265C3" w:rsidRPr="00E57E89" w:rsidRDefault="00E57E89" w:rsidP="00F265C3">
                  <w:pPr>
                    <w:pStyle w:val="Tex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Native</w:t>
                  </w:r>
                </w:p>
              </w:tc>
            </w:tr>
            <w:tr w:rsidR="00F265C3" w:rsidRPr="00E57E89" w14:paraId="5F85754F" w14:textId="77777777" w:rsidTr="00C1573B">
              <w:trPr>
                <w:trHeight w:val="411"/>
              </w:trPr>
              <w:tc>
                <w:tcPr>
                  <w:tcW w:w="2595" w:type="pct"/>
                  <w:tcBorders>
                    <w:top w:val="single" w:sz="4" w:space="0" w:color="D8B25C" w:themeColor="accent4"/>
                    <w:left w:val="nil"/>
                    <w:bottom w:val="single" w:sz="4" w:space="0" w:color="D8B25C" w:themeColor="accent4"/>
                    <w:right w:val="nil"/>
                  </w:tcBorders>
                  <w:vAlign w:val="center"/>
                </w:tcPr>
                <w:p w14:paraId="439A96C4" w14:textId="4750F416" w:rsidR="00F265C3" w:rsidRPr="00E57E89" w:rsidRDefault="00F265C3" w:rsidP="00F265C3">
                  <w:pPr>
                    <w:pStyle w:val="Texto"/>
                    <w:rPr>
                      <w:b/>
                      <w:bCs/>
                      <w:lang w:val="en-US"/>
                    </w:rPr>
                  </w:pPr>
                  <w:r w:rsidRPr="00E57E89">
                    <w:rPr>
                      <w:b/>
                      <w:bCs/>
                      <w:lang w:val="en-US"/>
                    </w:rPr>
                    <w:t>Catal</w:t>
                  </w:r>
                  <w:r w:rsidR="00240C5F">
                    <w:rPr>
                      <w:b/>
                      <w:bCs/>
                      <w:lang w:val="en-US"/>
                    </w:rPr>
                    <w:t>a</w:t>
                  </w:r>
                  <w:r w:rsidRPr="00E57E89">
                    <w:rPr>
                      <w:b/>
                      <w:bCs/>
                      <w:lang w:val="en-US"/>
                    </w:rPr>
                    <w:t>n</w:t>
                  </w:r>
                </w:p>
              </w:tc>
              <w:tc>
                <w:tcPr>
                  <w:tcW w:w="2405" w:type="pct"/>
                  <w:tcBorders>
                    <w:top w:val="single" w:sz="4" w:space="0" w:color="D8B25C" w:themeColor="accent4"/>
                    <w:left w:val="nil"/>
                    <w:bottom w:val="single" w:sz="4" w:space="0" w:color="D8B25C" w:themeColor="accent4"/>
                    <w:right w:val="nil"/>
                  </w:tcBorders>
                  <w:vAlign w:val="center"/>
                </w:tcPr>
                <w:p w14:paraId="1C96C80E" w14:textId="77777777" w:rsidR="00F265C3" w:rsidRPr="00E57E89" w:rsidRDefault="00F265C3" w:rsidP="00F265C3">
                  <w:pPr>
                    <w:pStyle w:val="Texto"/>
                    <w:rPr>
                      <w:lang w:val="en-US"/>
                    </w:rPr>
                  </w:pPr>
                  <w:r w:rsidRPr="00E57E89">
                    <w:rPr>
                      <w:lang w:val="en-US"/>
                    </w:rPr>
                    <w:t>C1</w:t>
                  </w:r>
                </w:p>
              </w:tc>
            </w:tr>
            <w:tr w:rsidR="00F265C3" w:rsidRPr="00E57E89" w14:paraId="6A842470" w14:textId="77777777" w:rsidTr="00C1573B">
              <w:trPr>
                <w:trHeight w:val="411"/>
              </w:trPr>
              <w:tc>
                <w:tcPr>
                  <w:tcW w:w="2595" w:type="pct"/>
                  <w:tcBorders>
                    <w:top w:val="single" w:sz="4" w:space="0" w:color="D8B25C" w:themeColor="accent4"/>
                    <w:left w:val="nil"/>
                    <w:bottom w:val="nil"/>
                    <w:right w:val="nil"/>
                  </w:tcBorders>
                  <w:vAlign w:val="center"/>
                </w:tcPr>
                <w:p w14:paraId="1DF248B2" w14:textId="40A7181C" w:rsidR="00F265C3" w:rsidRPr="00E57E89" w:rsidRDefault="00240C5F" w:rsidP="00F265C3">
                  <w:pPr>
                    <w:pStyle w:val="Texto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English</w:t>
                  </w:r>
                </w:p>
              </w:tc>
              <w:tc>
                <w:tcPr>
                  <w:tcW w:w="2405" w:type="pct"/>
                  <w:tcBorders>
                    <w:top w:val="single" w:sz="4" w:space="0" w:color="D8B25C" w:themeColor="accent4"/>
                    <w:left w:val="nil"/>
                    <w:bottom w:val="nil"/>
                    <w:right w:val="nil"/>
                  </w:tcBorders>
                  <w:vAlign w:val="center"/>
                </w:tcPr>
                <w:p w14:paraId="72DB84D7" w14:textId="77777777" w:rsidR="00F265C3" w:rsidRPr="00E57E89" w:rsidRDefault="00F265C3" w:rsidP="00F265C3">
                  <w:pPr>
                    <w:pStyle w:val="Texto"/>
                    <w:rPr>
                      <w:lang w:val="en-US"/>
                    </w:rPr>
                  </w:pPr>
                  <w:r w:rsidRPr="00E57E89">
                    <w:rPr>
                      <w:lang w:val="en-US"/>
                    </w:rPr>
                    <w:t>B2</w:t>
                  </w:r>
                </w:p>
              </w:tc>
            </w:tr>
          </w:tbl>
          <w:p w14:paraId="0DDF1875" w14:textId="77777777" w:rsidR="00145D82" w:rsidRPr="00E57E89" w:rsidRDefault="00145D82" w:rsidP="00145D82">
            <w:pPr>
              <w:rPr>
                <w:sz w:val="22"/>
                <w:szCs w:val="22"/>
                <w:lang w:val="en-US"/>
              </w:rPr>
            </w:pPr>
          </w:p>
          <w:p w14:paraId="7607D0DE" w14:textId="77777777" w:rsidR="00177980" w:rsidRPr="00E57E89" w:rsidRDefault="00177980" w:rsidP="00145D82">
            <w:pPr>
              <w:rPr>
                <w:lang w:val="en-US"/>
              </w:rPr>
            </w:pPr>
          </w:p>
          <w:p w14:paraId="758DB191" w14:textId="77777777" w:rsidR="00177980" w:rsidRPr="00E57E89" w:rsidRDefault="00177980" w:rsidP="00145D82">
            <w:pPr>
              <w:rPr>
                <w:lang w:val="en-US"/>
              </w:rPr>
            </w:pPr>
          </w:p>
          <w:p w14:paraId="12CE51A9" w14:textId="77777777" w:rsidR="00177980" w:rsidRPr="00E57E89" w:rsidRDefault="00177980" w:rsidP="00145D82">
            <w:pPr>
              <w:rPr>
                <w:lang w:val="en-US"/>
              </w:rPr>
            </w:pPr>
          </w:p>
          <w:p w14:paraId="24AC8128" w14:textId="77777777" w:rsidR="00177980" w:rsidRPr="00E57E89" w:rsidRDefault="00177980" w:rsidP="00145D82">
            <w:pPr>
              <w:rPr>
                <w:lang w:val="en-US"/>
              </w:rPr>
            </w:pPr>
          </w:p>
          <w:p w14:paraId="6393D80D" w14:textId="101F87E1" w:rsidR="00177980" w:rsidRPr="00E57E89" w:rsidRDefault="00177980" w:rsidP="00145D82">
            <w:pPr>
              <w:rPr>
                <w:lang w:val="en-US"/>
              </w:rPr>
            </w:pPr>
          </w:p>
        </w:tc>
        <w:tc>
          <w:tcPr>
            <w:tcW w:w="5779" w:type="dxa"/>
            <w:gridSpan w:val="2"/>
            <w:vAlign w:val="center"/>
          </w:tcPr>
          <w:p w14:paraId="33BE6427" w14:textId="77777777" w:rsidR="008D3DEB" w:rsidRPr="00E57E89" w:rsidRDefault="008D3DEB" w:rsidP="00FF3B84">
            <w:pPr>
              <w:pStyle w:val="Texto"/>
              <w:rPr>
                <w:color w:val="BA8E2C" w:themeColor="accent4" w:themeShade="BF"/>
                <w:lang w:val="en-US"/>
              </w:rPr>
            </w:pPr>
          </w:p>
          <w:p w14:paraId="5B03E4E2" w14:textId="74E9430E" w:rsidR="00FF3B84" w:rsidRPr="00E57E89" w:rsidRDefault="00FF3B84" w:rsidP="00FF3B84">
            <w:pPr>
              <w:pStyle w:val="Texto"/>
              <w:rPr>
                <w:color w:val="7F7F7F" w:themeColor="text1" w:themeTint="80"/>
                <w:lang w:val="en-US"/>
              </w:rPr>
            </w:pPr>
            <w:r w:rsidRPr="00E57E89">
              <w:rPr>
                <w:b/>
                <w:bCs/>
                <w:color w:val="BA8E2C" w:themeColor="accent4" w:themeShade="BF"/>
                <w:lang w:val="en-US"/>
              </w:rPr>
              <w:t>Udemy</w:t>
            </w:r>
            <w:r w:rsidRPr="00E57E89">
              <w:rPr>
                <w:color w:val="BA8E2C" w:themeColor="accent4" w:themeShade="BF"/>
                <w:lang w:val="en-US"/>
              </w:rPr>
              <w:t xml:space="preserve"> </w:t>
            </w:r>
            <w:r w:rsidRPr="00E57E89">
              <w:rPr>
                <w:color w:val="7F7F7F" w:themeColor="text1" w:themeTint="80"/>
                <w:lang w:val="en-US"/>
              </w:rPr>
              <w:t>(2021-2022)</w:t>
            </w:r>
          </w:p>
          <w:p w14:paraId="3F70A80A" w14:textId="77777777" w:rsidR="00FF3B84" w:rsidRPr="00E57E89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b/>
                <w:bCs/>
                <w:color w:val="404040" w:themeColor="text1" w:themeTint="BF"/>
                <w:sz w:val="20"/>
                <w:lang w:val="en-US"/>
              </w:rPr>
              <w:t>NodeJS</w:t>
            </w: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 - The Complete Guide (MVC, REST APIs, GraphQL, Deno) </w:t>
            </w:r>
            <w:r w:rsidRPr="00E57E89">
              <w:rPr>
                <w:color w:val="7F7F7F" w:themeColor="text1" w:themeTint="80"/>
                <w:sz w:val="20"/>
                <w:lang w:val="en-US"/>
              </w:rPr>
              <w:t>(40h)</w:t>
            </w:r>
          </w:p>
          <w:p w14:paraId="5FEB5DB9" w14:textId="77777777" w:rsidR="00FF3B84" w:rsidRPr="00E57E89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b/>
                <w:bCs/>
                <w:color w:val="404040" w:themeColor="text1" w:themeTint="BF"/>
                <w:sz w:val="20"/>
                <w:lang w:val="en-US"/>
              </w:rPr>
              <w:t>Vue</w:t>
            </w: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 - The Complete Guide (w/ Router, Vuex, Composition API) </w:t>
            </w:r>
            <w:r w:rsidRPr="00E57E89">
              <w:rPr>
                <w:color w:val="7F7F7F" w:themeColor="text1" w:themeTint="80"/>
                <w:sz w:val="20"/>
                <w:lang w:val="en-US"/>
              </w:rPr>
              <w:t>(49h)</w:t>
            </w:r>
          </w:p>
          <w:p w14:paraId="63777718" w14:textId="77777777" w:rsidR="00FF3B84" w:rsidRPr="00E57E89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The Complete </w:t>
            </w:r>
            <w:r w:rsidRPr="00E57E89">
              <w:rPr>
                <w:b/>
                <w:bCs/>
                <w:color w:val="404040" w:themeColor="text1" w:themeTint="BF"/>
                <w:sz w:val="20"/>
                <w:lang w:val="en-US"/>
              </w:rPr>
              <w:t>JavaScript</w:t>
            </w: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 Course 2022: From zero to expert </w:t>
            </w:r>
            <w:r w:rsidRPr="00E57E89">
              <w:rPr>
                <w:color w:val="7F7F7F" w:themeColor="text1" w:themeTint="80"/>
                <w:sz w:val="20"/>
                <w:lang w:val="en-US"/>
              </w:rPr>
              <w:t>(69h)</w:t>
            </w:r>
          </w:p>
          <w:p w14:paraId="7920BB57" w14:textId="77777777" w:rsidR="00FF3B84" w:rsidRPr="00E57E89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b/>
                <w:bCs/>
                <w:color w:val="404040" w:themeColor="text1" w:themeTint="BF"/>
                <w:sz w:val="20"/>
                <w:lang w:val="en-US"/>
              </w:rPr>
              <w:t>Git</w:t>
            </w: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 Complete: The definitive, step-by-step guide to Git </w:t>
            </w:r>
            <w:r w:rsidRPr="00E57E89">
              <w:rPr>
                <w:color w:val="7F7F7F" w:themeColor="text1" w:themeTint="80"/>
                <w:sz w:val="20"/>
                <w:lang w:val="en-US"/>
              </w:rPr>
              <w:t>(6h)</w:t>
            </w:r>
          </w:p>
          <w:p w14:paraId="7E62A922" w14:textId="77777777" w:rsidR="00FF3B84" w:rsidRPr="00E57E89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Advanced </w:t>
            </w:r>
            <w:r w:rsidRPr="00E57E89">
              <w:rPr>
                <w:b/>
                <w:bCs/>
                <w:color w:val="404040" w:themeColor="text1" w:themeTint="BF"/>
                <w:sz w:val="20"/>
                <w:lang w:val="en-US"/>
              </w:rPr>
              <w:t>CSS</w:t>
            </w: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 and </w:t>
            </w:r>
            <w:r w:rsidRPr="00E57E89">
              <w:rPr>
                <w:b/>
                <w:bCs/>
                <w:color w:val="404040" w:themeColor="text1" w:themeTint="BF"/>
                <w:sz w:val="20"/>
                <w:lang w:val="en-US"/>
              </w:rPr>
              <w:t>Sass</w:t>
            </w: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: Flexbox, Grid, Animations and More </w:t>
            </w:r>
            <w:r w:rsidRPr="00E57E89">
              <w:rPr>
                <w:color w:val="7F7F7F" w:themeColor="text1" w:themeTint="80"/>
                <w:sz w:val="20"/>
                <w:lang w:val="en-US"/>
              </w:rPr>
              <w:t>(28h)</w:t>
            </w:r>
          </w:p>
          <w:p w14:paraId="03E4961E" w14:textId="77777777" w:rsidR="001410AC" w:rsidRPr="00E57E89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Touch </w:t>
            </w:r>
            <w:r w:rsidRPr="00E57E89">
              <w:rPr>
                <w:b/>
                <w:bCs/>
                <w:color w:val="404040" w:themeColor="text1" w:themeTint="BF"/>
                <w:sz w:val="20"/>
                <w:lang w:val="en-US"/>
              </w:rPr>
              <w:t>Typing</w:t>
            </w: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 Mastery – Learn to type correctly </w:t>
            </w:r>
            <w:r w:rsidRPr="00E57E89">
              <w:rPr>
                <w:color w:val="7F7F7F" w:themeColor="text1" w:themeTint="80"/>
                <w:sz w:val="20"/>
                <w:lang w:val="en-US"/>
              </w:rPr>
              <w:t>(1.5h)</w:t>
            </w:r>
          </w:p>
          <w:p w14:paraId="2F10A26C" w14:textId="77777777" w:rsidR="008D3DEB" w:rsidRPr="00E57E89" w:rsidRDefault="008D3DEB" w:rsidP="008D3DEB">
            <w:p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</w:p>
          <w:p w14:paraId="7E248D73" w14:textId="77777777" w:rsidR="008D3DEB" w:rsidRDefault="008D3DEB" w:rsidP="008D3DEB">
            <w:p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</w:p>
          <w:p w14:paraId="285EB2E5" w14:textId="6554B805" w:rsidR="00240C5F" w:rsidRPr="00E57E89" w:rsidRDefault="00240C5F" w:rsidP="008D3DEB">
            <w:p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</w:p>
        </w:tc>
      </w:tr>
    </w:tbl>
    <w:tbl>
      <w:tblPr>
        <w:tblStyle w:val="Tablaconcuadrcula1"/>
        <w:tblW w:w="9051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2"/>
        <w:gridCol w:w="3118"/>
        <w:gridCol w:w="2661"/>
      </w:tblGrid>
      <w:tr w:rsidR="00123B40" w:rsidRPr="00E57E89" w14:paraId="77F3E28F" w14:textId="77777777" w:rsidTr="000072C8">
        <w:trPr>
          <w:trHeight w:val="220"/>
        </w:trPr>
        <w:tc>
          <w:tcPr>
            <w:tcW w:w="3272" w:type="dxa"/>
            <w:vMerge w:val="restart"/>
            <w:shd w:val="clear" w:color="auto" w:fill="F2F2F2" w:themeFill="background1" w:themeFillShade="F2"/>
            <w:vAlign w:val="center"/>
          </w:tcPr>
          <w:p w14:paraId="2474FD6F" w14:textId="77777777" w:rsidR="00123B40" w:rsidRPr="00E57E89" w:rsidRDefault="00123B40" w:rsidP="000072C8">
            <w:pPr>
              <w:pStyle w:val="Ttulo2"/>
              <w:jc w:val="center"/>
              <w:rPr>
                <w:sz w:val="12"/>
                <w:szCs w:val="12"/>
                <w:lang w:val="en-US"/>
              </w:rPr>
            </w:pPr>
            <w:bookmarkStart w:id="0" w:name="_Hlk97458582"/>
            <w:bookmarkStart w:id="1" w:name="_Hlk97457998"/>
          </w:p>
          <w:p w14:paraId="372B5E32" w14:textId="564FB657" w:rsidR="00123B40" w:rsidRPr="00E57E89" w:rsidRDefault="00240C5F" w:rsidP="000072C8">
            <w:pPr>
              <w:pStyle w:val="Ttulo2"/>
              <w:jc w:val="center"/>
              <w:rPr>
                <w:lang w:val="en-US"/>
              </w:rPr>
            </w:pPr>
            <w:r>
              <w:rPr>
                <w:rStyle w:val="Resaltar"/>
                <w:color w:val="303848" w:themeColor="accent1"/>
                <w:lang w:val="en-US"/>
              </w:rPr>
              <w:t xml:space="preserve">AWARDS </w:t>
            </w:r>
            <w:r w:rsidR="00123B40" w:rsidRPr="00E57E89">
              <w:rPr>
                <w:rStyle w:val="Resaltar"/>
                <w:color w:val="303848" w:themeColor="accent1"/>
                <w:lang w:val="en-US"/>
              </w:rPr>
              <w:t xml:space="preserve">    </w:t>
            </w:r>
            <w:r w:rsidR="00123B40" w:rsidRPr="00E57E89">
              <w:rPr>
                <w:rStyle w:val="Resaltar"/>
                <w:lang w:val="en-US"/>
              </w:rPr>
              <w:t xml:space="preserve"> </w:t>
            </w:r>
            <w:sdt>
              <w:sdtPr>
                <w:rPr>
                  <w:rStyle w:val="Resaltar"/>
                  <w:lang w:val="en-US"/>
                </w:rPr>
                <w:id w:val="-601795274"/>
                <w:placeholder>
                  <w:docPart w:val="7778AA0A907A4E8C90C328600761FAF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123B40" w:rsidRPr="00E57E89">
                  <w:rPr>
                    <w:rStyle w:val="Resaltar"/>
                    <w:lang w:val="en-US" w:bidi="es-ES"/>
                  </w:rPr>
                  <w:t>—</w:t>
                </w:r>
              </w:sdtContent>
            </w:sdt>
          </w:p>
        </w:tc>
        <w:tc>
          <w:tcPr>
            <w:tcW w:w="3118" w:type="dxa"/>
            <w:vMerge w:val="restart"/>
            <w:shd w:val="clear" w:color="auto" w:fill="303848" w:themeFill="accent1"/>
            <w:vAlign w:val="center"/>
          </w:tcPr>
          <w:p w14:paraId="15C979F6" w14:textId="4D3D3CB9" w:rsidR="00123B40" w:rsidRPr="00E57E89" w:rsidRDefault="00240C5F" w:rsidP="000072C8">
            <w:pPr>
              <w:pStyle w:val="Ttulo1"/>
              <w:framePr w:wrap="around"/>
              <w:rPr>
                <w:lang w:val="en-US"/>
              </w:rPr>
            </w:pPr>
            <w:r>
              <w:rPr>
                <w:lang w:val="en-US" w:bidi="es-ES"/>
              </w:rPr>
              <w:t>EDUCATION</w:t>
            </w:r>
            <w:r w:rsidR="00123B40" w:rsidRPr="00E57E89">
              <w:rPr>
                <w:lang w:val="en-US" w:bidi="es-ES"/>
              </w:rPr>
              <w:t xml:space="preserve"> </w:t>
            </w:r>
          </w:p>
        </w:tc>
        <w:tc>
          <w:tcPr>
            <w:tcW w:w="2661" w:type="dxa"/>
            <w:tcBorders>
              <w:bottom w:val="single" w:sz="18" w:space="0" w:color="BF9268" w:themeColor="accent2"/>
            </w:tcBorders>
          </w:tcPr>
          <w:p w14:paraId="6D588504" w14:textId="77777777" w:rsidR="00123B40" w:rsidRPr="00E57E89" w:rsidRDefault="00123B40" w:rsidP="000072C8">
            <w:pPr>
              <w:rPr>
                <w:lang w:val="en-US"/>
              </w:rPr>
            </w:pPr>
          </w:p>
        </w:tc>
      </w:tr>
      <w:tr w:rsidR="00123B40" w:rsidRPr="00E57E89" w14:paraId="4098583F" w14:textId="77777777" w:rsidTr="000072C8">
        <w:trPr>
          <w:trHeight w:val="220"/>
        </w:trPr>
        <w:tc>
          <w:tcPr>
            <w:tcW w:w="3272" w:type="dxa"/>
            <w:vMerge/>
            <w:shd w:val="clear" w:color="auto" w:fill="F2F2F2" w:themeFill="background1" w:themeFillShade="F2"/>
          </w:tcPr>
          <w:p w14:paraId="62478EBE" w14:textId="77777777" w:rsidR="00123B40" w:rsidRPr="00E57E89" w:rsidRDefault="00123B40" w:rsidP="000072C8">
            <w:pPr>
              <w:rPr>
                <w:lang w:val="en-US"/>
              </w:rPr>
            </w:pPr>
          </w:p>
        </w:tc>
        <w:tc>
          <w:tcPr>
            <w:tcW w:w="3118" w:type="dxa"/>
            <w:vMerge/>
            <w:shd w:val="clear" w:color="auto" w:fill="303848" w:themeFill="accent1"/>
            <w:vAlign w:val="center"/>
          </w:tcPr>
          <w:p w14:paraId="6E3C0688" w14:textId="77777777" w:rsidR="00123B40" w:rsidRPr="00E57E89" w:rsidRDefault="00123B40" w:rsidP="000072C8">
            <w:pPr>
              <w:pStyle w:val="Ttulo1"/>
              <w:framePr w:wrap="around"/>
              <w:rPr>
                <w:lang w:val="en-US"/>
              </w:rPr>
            </w:pPr>
          </w:p>
        </w:tc>
        <w:tc>
          <w:tcPr>
            <w:tcW w:w="2661" w:type="dxa"/>
          </w:tcPr>
          <w:p w14:paraId="0FD384BF" w14:textId="77777777" w:rsidR="00123B40" w:rsidRPr="00E57E89" w:rsidRDefault="00123B40" w:rsidP="000072C8">
            <w:pPr>
              <w:rPr>
                <w:lang w:val="en-US"/>
              </w:rPr>
            </w:pPr>
          </w:p>
        </w:tc>
      </w:tr>
      <w:tr w:rsidR="00123B40" w:rsidRPr="00E57E89" w14:paraId="090DC3CB" w14:textId="77777777" w:rsidTr="000072C8">
        <w:trPr>
          <w:trHeight w:val="2665"/>
        </w:trPr>
        <w:tc>
          <w:tcPr>
            <w:tcW w:w="3272" w:type="dxa"/>
            <w:shd w:val="clear" w:color="auto" w:fill="F2F2F2" w:themeFill="background1" w:themeFillShade="F2"/>
          </w:tcPr>
          <w:p w14:paraId="2F7E3FF4" w14:textId="77777777" w:rsidR="00123B40" w:rsidRPr="00E57E89" w:rsidRDefault="00123B40" w:rsidP="000072C8">
            <w:pPr>
              <w:pStyle w:val="Texto"/>
              <w:ind w:left="720"/>
              <w:rPr>
                <w:lang w:val="en-US"/>
              </w:rPr>
            </w:pPr>
          </w:p>
          <w:p w14:paraId="51D2F4F5" w14:textId="5F93D1C5" w:rsidR="00123B40" w:rsidRPr="00E57E89" w:rsidRDefault="00240C5F" w:rsidP="000072C8">
            <w:pPr>
              <w:rPr>
                <w:u w:val="single"/>
                <w:lang w:val="en-US"/>
              </w:rPr>
            </w:pPr>
            <w:r w:rsidRPr="00240C5F">
              <w:rPr>
                <w:color w:val="404040" w:themeColor="text1" w:themeTint="BF"/>
                <w:sz w:val="20"/>
                <w:lang w:val="en-US"/>
              </w:rPr>
              <w:t>First place in the IdISBa Garcia Palmer Regional Fellowship</w:t>
            </w:r>
          </w:p>
          <w:p w14:paraId="250C41BC" w14:textId="77777777" w:rsidR="00123B40" w:rsidRPr="00E57E89" w:rsidRDefault="00123B40" w:rsidP="000072C8">
            <w:pPr>
              <w:rPr>
                <w:lang w:val="en-US"/>
              </w:rPr>
            </w:pPr>
          </w:p>
        </w:tc>
        <w:tc>
          <w:tcPr>
            <w:tcW w:w="5779" w:type="dxa"/>
            <w:gridSpan w:val="2"/>
            <w:vAlign w:val="center"/>
          </w:tcPr>
          <w:p w14:paraId="62427DE5" w14:textId="62EFF3FB" w:rsidR="00123B40" w:rsidRPr="00B3577D" w:rsidRDefault="00240C5F" w:rsidP="000072C8">
            <w:pPr>
              <w:pStyle w:val="Texto"/>
              <w:rPr>
                <w:color w:val="BA8E2C" w:themeColor="accent4" w:themeShade="BF"/>
                <w:lang w:val="en-US"/>
              </w:rPr>
            </w:pPr>
            <w:r w:rsidRPr="003147F3">
              <w:rPr>
                <w:b/>
                <w:bCs/>
                <w:color w:val="BA8E2C" w:themeColor="accent4" w:themeShade="BF"/>
                <w:lang w:val="en-US"/>
              </w:rPr>
              <w:t>Biochemistry degree</w:t>
            </w:r>
            <w:r w:rsidR="00FF03A2" w:rsidRPr="003147F3">
              <w:rPr>
                <w:b/>
                <w:bCs/>
                <w:color w:val="BA8E2C" w:themeColor="accent4" w:themeShade="BF"/>
                <w:lang w:val="en-US"/>
              </w:rPr>
              <w:t xml:space="preserve"> </w:t>
            </w:r>
            <w:r w:rsidRPr="00B3577D">
              <w:rPr>
                <w:color w:val="BA8E2C" w:themeColor="accent4" w:themeShade="BF"/>
                <w:lang w:val="en-US"/>
              </w:rPr>
              <w:t>–</w:t>
            </w:r>
            <w:r w:rsidR="00123B40" w:rsidRPr="00B3577D">
              <w:rPr>
                <w:color w:val="BA8E2C" w:themeColor="accent4" w:themeShade="BF"/>
                <w:lang w:val="en-US"/>
              </w:rPr>
              <w:t xml:space="preserve"> </w:t>
            </w:r>
            <w:r w:rsidRPr="00B3577D">
              <w:rPr>
                <w:color w:val="BA8E2C" w:themeColor="accent4" w:themeShade="BF"/>
                <w:lang w:val="en-US"/>
              </w:rPr>
              <w:t>Balearic Islands University</w:t>
            </w:r>
            <w:r w:rsidR="00123B40" w:rsidRPr="00B3577D">
              <w:rPr>
                <w:color w:val="BA8E2C" w:themeColor="accent4" w:themeShade="BF"/>
                <w:lang w:val="en-US"/>
              </w:rPr>
              <w:t xml:space="preserve"> </w:t>
            </w:r>
            <w:r w:rsidR="00FF03A2" w:rsidRPr="00B3577D">
              <w:rPr>
                <w:color w:val="BA8E2C" w:themeColor="accent4" w:themeShade="BF"/>
                <w:lang w:val="en-US"/>
              </w:rPr>
              <w:t>(UIB)</w:t>
            </w:r>
          </w:p>
          <w:p w14:paraId="2E20E813" w14:textId="119BB100" w:rsidR="00123B40" w:rsidRPr="00E57E89" w:rsidRDefault="00123B40" w:rsidP="00123B40">
            <w:pPr>
              <w:pStyle w:val="Texto"/>
              <w:rPr>
                <w:lang w:val="en-US"/>
              </w:rPr>
            </w:pPr>
            <w:r w:rsidRPr="00E57E89">
              <w:rPr>
                <w:color w:val="7F7F7F" w:themeColor="text1" w:themeTint="80"/>
                <w:lang w:val="en-US"/>
              </w:rPr>
              <w:t>2017 – 2021</w:t>
            </w:r>
          </w:p>
          <w:p w14:paraId="44A7F6DE" w14:textId="77777777" w:rsidR="00240C5F" w:rsidRDefault="00240C5F" w:rsidP="000072C8">
            <w:pPr>
              <w:pStyle w:val="Texto"/>
              <w:spacing w:line="276" w:lineRule="auto"/>
              <w:rPr>
                <w:lang w:val="en-US"/>
              </w:rPr>
            </w:pPr>
            <w:r w:rsidRPr="00240C5F">
              <w:rPr>
                <w:lang w:val="en-US"/>
              </w:rPr>
              <w:t>Degree average higher than 8</w:t>
            </w:r>
          </w:p>
          <w:p w14:paraId="718ED993" w14:textId="2DE39379" w:rsidR="00240C5F" w:rsidRPr="00240C5F" w:rsidRDefault="00240C5F" w:rsidP="00240C5F">
            <w:pPr>
              <w:pStyle w:val="Texto"/>
            </w:pPr>
            <w:r w:rsidRPr="00240C5F">
              <w:t>2 honorable mention</w:t>
            </w:r>
            <w:r>
              <w:t>s</w:t>
            </w:r>
          </w:p>
          <w:p w14:paraId="7B1FABC6" w14:textId="77777777" w:rsidR="00123B40" w:rsidRPr="00E57E89" w:rsidRDefault="00123B40" w:rsidP="000072C8">
            <w:pPr>
              <w:rPr>
                <w:lang w:val="en-US"/>
              </w:rPr>
            </w:pPr>
          </w:p>
        </w:tc>
      </w:tr>
      <w:bookmarkEnd w:id="0"/>
    </w:tbl>
    <w:tbl>
      <w:tblPr>
        <w:tblStyle w:val="Tablaconcuadrcula"/>
        <w:tblW w:w="9113" w:type="dxa"/>
        <w:tblInd w:w="-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2"/>
        <w:gridCol w:w="9"/>
        <w:gridCol w:w="3060"/>
        <w:gridCol w:w="49"/>
        <w:gridCol w:w="2661"/>
        <w:gridCol w:w="62"/>
      </w:tblGrid>
      <w:tr w:rsidR="00123B40" w:rsidRPr="00E57E89" w14:paraId="6B09E5CE" w14:textId="77777777" w:rsidTr="00240C5F">
        <w:trPr>
          <w:gridAfter w:val="1"/>
          <w:wAfter w:w="62" w:type="dxa"/>
          <w:trHeight w:val="220"/>
        </w:trPr>
        <w:tc>
          <w:tcPr>
            <w:tcW w:w="3272" w:type="dxa"/>
            <w:vMerge w:val="restart"/>
            <w:shd w:val="clear" w:color="auto" w:fill="F2F2F2" w:themeFill="background1" w:themeFillShade="F2"/>
            <w:vAlign w:val="center"/>
          </w:tcPr>
          <w:p w14:paraId="2F11FDB9" w14:textId="77777777" w:rsidR="00123B40" w:rsidRPr="00E57E89" w:rsidRDefault="00123B40" w:rsidP="00240C5F">
            <w:pPr>
              <w:pStyle w:val="Ttulo2"/>
              <w:jc w:val="center"/>
              <w:rPr>
                <w:sz w:val="12"/>
                <w:szCs w:val="12"/>
                <w:lang w:val="en-US"/>
              </w:rPr>
            </w:pPr>
          </w:p>
          <w:p w14:paraId="603F639E" w14:textId="31D8128E" w:rsidR="00123B40" w:rsidRPr="00E57E89" w:rsidRDefault="00240C5F" w:rsidP="00240C5F">
            <w:pPr>
              <w:pStyle w:val="Ttulo2"/>
              <w:jc w:val="center"/>
              <w:rPr>
                <w:lang w:val="en-US"/>
              </w:rPr>
            </w:pPr>
            <w:r>
              <w:rPr>
                <w:rStyle w:val="Resaltar"/>
                <w:color w:val="303848" w:themeColor="accent1"/>
                <w:lang w:val="en-US"/>
              </w:rPr>
              <w:t>PERSONALITY</w:t>
            </w:r>
            <w:sdt>
              <w:sdtPr>
                <w:rPr>
                  <w:rStyle w:val="Resaltar"/>
                  <w:lang w:val="en-US"/>
                </w:rPr>
                <w:id w:val="678620575"/>
                <w:placeholder>
                  <w:docPart w:val="620889D5CBA04C8E8788F47980515F53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123B40" w:rsidRPr="00E57E89">
                  <w:rPr>
                    <w:rStyle w:val="Resaltar"/>
                    <w:lang w:val="en-US" w:bidi="es-ES"/>
                  </w:rPr>
                  <w:t>—</w:t>
                </w:r>
              </w:sdtContent>
            </w:sdt>
          </w:p>
        </w:tc>
        <w:tc>
          <w:tcPr>
            <w:tcW w:w="3118" w:type="dxa"/>
            <w:gridSpan w:val="3"/>
            <w:vMerge w:val="restart"/>
            <w:shd w:val="clear" w:color="auto" w:fill="303848" w:themeFill="accent1"/>
            <w:vAlign w:val="center"/>
          </w:tcPr>
          <w:p w14:paraId="7ADD9430" w14:textId="025AA5E7" w:rsidR="00123B40" w:rsidRPr="00E57E89" w:rsidRDefault="00240C5F" w:rsidP="00240C5F">
            <w:pPr>
              <w:pStyle w:val="Ttulo1"/>
              <w:framePr w:wrap="around"/>
              <w:rPr>
                <w:lang w:val="en-US"/>
              </w:rPr>
            </w:pPr>
            <w:r>
              <w:rPr>
                <w:lang w:val="en-US" w:bidi="es-ES"/>
              </w:rPr>
              <w:t>CERTIFICATIONS</w:t>
            </w:r>
          </w:p>
        </w:tc>
        <w:tc>
          <w:tcPr>
            <w:tcW w:w="2661" w:type="dxa"/>
            <w:tcBorders>
              <w:bottom w:val="single" w:sz="18" w:space="0" w:color="BF9268" w:themeColor="accent2"/>
            </w:tcBorders>
          </w:tcPr>
          <w:p w14:paraId="218AF5F1" w14:textId="77777777" w:rsidR="00123B40" w:rsidRPr="00E57E89" w:rsidRDefault="00123B40" w:rsidP="000072C8">
            <w:pPr>
              <w:rPr>
                <w:lang w:val="en-US"/>
              </w:rPr>
            </w:pPr>
          </w:p>
        </w:tc>
      </w:tr>
      <w:tr w:rsidR="00123B40" w:rsidRPr="00E57E89" w14:paraId="15A7647C" w14:textId="77777777" w:rsidTr="00123B40">
        <w:trPr>
          <w:gridAfter w:val="1"/>
          <w:wAfter w:w="62" w:type="dxa"/>
          <w:trHeight w:val="220"/>
        </w:trPr>
        <w:tc>
          <w:tcPr>
            <w:tcW w:w="3272" w:type="dxa"/>
            <w:vMerge/>
            <w:shd w:val="clear" w:color="auto" w:fill="F2F2F2" w:themeFill="background1" w:themeFillShade="F2"/>
          </w:tcPr>
          <w:p w14:paraId="75C20612" w14:textId="77777777" w:rsidR="00123B40" w:rsidRPr="00E57E89" w:rsidRDefault="00123B40" w:rsidP="000072C8">
            <w:pPr>
              <w:rPr>
                <w:lang w:val="en-US"/>
              </w:rPr>
            </w:pPr>
          </w:p>
        </w:tc>
        <w:tc>
          <w:tcPr>
            <w:tcW w:w="3118" w:type="dxa"/>
            <w:gridSpan w:val="3"/>
            <w:vMerge/>
            <w:shd w:val="clear" w:color="auto" w:fill="303848" w:themeFill="accent1"/>
            <w:vAlign w:val="center"/>
          </w:tcPr>
          <w:p w14:paraId="2F6FD2A8" w14:textId="77777777" w:rsidR="00123B40" w:rsidRPr="00E57E89" w:rsidRDefault="00123B40" w:rsidP="000072C8">
            <w:pPr>
              <w:pStyle w:val="Ttulo1"/>
              <w:framePr w:wrap="around"/>
              <w:rPr>
                <w:lang w:val="en-US"/>
              </w:rPr>
            </w:pPr>
          </w:p>
        </w:tc>
        <w:tc>
          <w:tcPr>
            <w:tcW w:w="2661" w:type="dxa"/>
          </w:tcPr>
          <w:p w14:paraId="6FF14315" w14:textId="77777777" w:rsidR="00123B40" w:rsidRPr="00E57E89" w:rsidRDefault="00123B40" w:rsidP="000072C8">
            <w:pPr>
              <w:rPr>
                <w:lang w:val="en-US"/>
              </w:rPr>
            </w:pPr>
          </w:p>
        </w:tc>
      </w:tr>
      <w:tr w:rsidR="00123B40" w:rsidRPr="00E57E89" w14:paraId="544DDC3F" w14:textId="77777777" w:rsidTr="00123B40">
        <w:trPr>
          <w:gridAfter w:val="1"/>
          <w:wAfter w:w="62" w:type="dxa"/>
          <w:trHeight w:val="2665"/>
        </w:trPr>
        <w:tc>
          <w:tcPr>
            <w:tcW w:w="3272" w:type="dxa"/>
            <w:shd w:val="clear" w:color="auto" w:fill="F2F2F2" w:themeFill="background1" w:themeFillShade="F2"/>
          </w:tcPr>
          <w:p w14:paraId="51C6933B" w14:textId="77777777" w:rsidR="00123B40" w:rsidRPr="00E57E89" w:rsidRDefault="00123B40" w:rsidP="000072C8">
            <w:pPr>
              <w:pStyle w:val="Texto"/>
              <w:ind w:left="720"/>
              <w:rPr>
                <w:lang w:val="en-US"/>
              </w:rPr>
            </w:pPr>
          </w:p>
          <w:p w14:paraId="3123D3B2" w14:textId="77777777" w:rsidR="00240C5F" w:rsidRPr="00240C5F" w:rsidRDefault="00240C5F" w:rsidP="00240C5F">
            <w:pPr>
              <w:pStyle w:val="Texto"/>
              <w:numPr>
                <w:ilvl w:val="0"/>
                <w:numId w:val="1"/>
              </w:numPr>
              <w:rPr>
                <w:lang w:val="en-US"/>
              </w:rPr>
            </w:pPr>
            <w:r w:rsidRPr="00240C5F">
              <w:rPr>
                <w:lang w:val="en-US"/>
              </w:rPr>
              <w:t>Responsible</w:t>
            </w:r>
          </w:p>
          <w:p w14:paraId="467D3273" w14:textId="77777777" w:rsidR="00240C5F" w:rsidRPr="00240C5F" w:rsidRDefault="00240C5F" w:rsidP="00240C5F">
            <w:pPr>
              <w:pStyle w:val="Texto"/>
              <w:numPr>
                <w:ilvl w:val="0"/>
                <w:numId w:val="1"/>
              </w:numPr>
              <w:rPr>
                <w:lang w:val="en-US"/>
              </w:rPr>
            </w:pPr>
            <w:r w:rsidRPr="00240C5F">
              <w:rPr>
                <w:lang w:val="en-US"/>
              </w:rPr>
              <w:t>Self-learned</w:t>
            </w:r>
          </w:p>
          <w:p w14:paraId="4C053700" w14:textId="77777777" w:rsidR="00240C5F" w:rsidRPr="00240C5F" w:rsidRDefault="00240C5F" w:rsidP="00240C5F">
            <w:pPr>
              <w:pStyle w:val="Texto"/>
              <w:numPr>
                <w:ilvl w:val="0"/>
                <w:numId w:val="1"/>
              </w:numPr>
              <w:rPr>
                <w:lang w:val="en-US"/>
              </w:rPr>
            </w:pPr>
            <w:r w:rsidRPr="00240C5F">
              <w:rPr>
                <w:lang w:val="en-US"/>
              </w:rPr>
              <w:t>Organized</w:t>
            </w:r>
          </w:p>
          <w:p w14:paraId="7F1BD0F0" w14:textId="77777777" w:rsidR="00240C5F" w:rsidRPr="00240C5F" w:rsidRDefault="00240C5F" w:rsidP="00240C5F">
            <w:pPr>
              <w:pStyle w:val="Texto"/>
              <w:numPr>
                <w:ilvl w:val="0"/>
                <w:numId w:val="1"/>
              </w:numPr>
              <w:rPr>
                <w:lang w:val="en-US"/>
              </w:rPr>
            </w:pPr>
            <w:r w:rsidRPr="00240C5F">
              <w:rPr>
                <w:lang w:val="en-US"/>
              </w:rPr>
              <w:t>Efficient</w:t>
            </w:r>
          </w:p>
          <w:p w14:paraId="692B9480" w14:textId="77777777" w:rsidR="00240C5F" w:rsidRPr="00240C5F" w:rsidRDefault="00240C5F" w:rsidP="00240C5F">
            <w:pPr>
              <w:pStyle w:val="Texto"/>
              <w:numPr>
                <w:ilvl w:val="0"/>
                <w:numId w:val="1"/>
              </w:numPr>
              <w:rPr>
                <w:lang w:val="en-US"/>
              </w:rPr>
            </w:pPr>
            <w:r w:rsidRPr="00240C5F">
              <w:rPr>
                <w:lang w:val="en-US"/>
              </w:rPr>
              <w:t>Teamwork</w:t>
            </w:r>
          </w:p>
          <w:p w14:paraId="47ECE285" w14:textId="77777777" w:rsidR="00240C5F" w:rsidRPr="00240C5F" w:rsidRDefault="00240C5F" w:rsidP="00240C5F">
            <w:pPr>
              <w:pStyle w:val="Texto"/>
              <w:numPr>
                <w:ilvl w:val="0"/>
                <w:numId w:val="1"/>
              </w:numPr>
              <w:rPr>
                <w:lang w:val="en-US"/>
              </w:rPr>
            </w:pPr>
            <w:r w:rsidRPr="00240C5F">
              <w:rPr>
                <w:lang w:val="en-US"/>
              </w:rPr>
              <w:t>Independent</w:t>
            </w:r>
          </w:p>
          <w:p w14:paraId="36F65BAD" w14:textId="77777777" w:rsidR="00123B40" w:rsidRPr="00E57E89" w:rsidRDefault="00123B40" w:rsidP="000072C8">
            <w:pPr>
              <w:rPr>
                <w:u w:val="single"/>
                <w:lang w:val="en-US"/>
              </w:rPr>
            </w:pPr>
          </w:p>
          <w:p w14:paraId="2427C98D" w14:textId="77777777" w:rsidR="00123B40" w:rsidRPr="00E57E89" w:rsidRDefault="00123B40" w:rsidP="000072C8">
            <w:pPr>
              <w:rPr>
                <w:lang w:val="en-US"/>
              </w:rPr>
            </w:pPr>
          </w:p>
        </w:tc>
        <w:tc>
          <w:tcPr>
            <w:tcW w:w="5779" w:type="dxa"/>
            <w:gridSpan w:val="4"/>
            <w:vAlign w:val="center"/>
          </w:tcPr>
          <w:p w14:paraId="256BFE91" w14:textId="77777777" w:rsidR="00123B40" w:rsidRPr="00E57E89" w:rsidRDefault="00123B40" w:rsidP="000072C8">
            <w:pPr>
              <w:rPr>
                <w:sz w:val="20"/>
                <w:szCs w:val="20"/>
                <w:lang w:val="en-US"/>
              </w:rPr>
            </w:pPr>
          </w:p>
          <w:p w14:paraId="3B11BA12" w14:textId="648CD366" w:rsidR="00123B40" w:rsidRPr="00E57E89" w:rsidRDefault="00BC7F06" w:rsidP="000072C8">
            <w:pPr>
              <w:pStyle w:val="Texto"/>
              <w:rPr>
                <w:color w:val="BA8E2C" w:themeColor="accent4" w:themeShade="BF"/>
                <w:lang w:val="en-US"/>
              </w:rPr>
            </w:pPr>
            <w:r w:rsidRPr="003147F3">
              <w:rPr>
                <w:b/>
                <w:bCs/>
                <w:color w:val="BA8E2C" w:themeColor="accent4" w:themeShade="BF"/>
                <w:lang w:val="en-US"/>
              </w:rPr>
              <w:t xml:space="preserve">Official Language School </w:t>
            </w:r>
            <w:r w:rsidR="00123B40" w:rsidRPr="003147F3">
              <w:rPr>
                <w:b/>
                <w:bCs/>
                <w:color w:val="BA8E2C" w:themeColor="accent4" w:themeShade="BF"/>
                <w:lang w:val="en-US"/>
              </w:rPr>
              <w:t>(EOI) Palma</w:t>
            </w:r>
            <w:r w:rsidR="00123B40" w:rsidRPr="00E57E89">
              <w:rPr>
                <w:color w:val="BA8E2C" w:themeColor="accent4" w:themeShade="BF"/>
                <w:lang w:val="en-US"/>
              </w:rPr>
              <w:t xml:space="preserve"> </w:t>
            </w:r>
            <w:r w:rsidR="00123B40" w:rsidRPr="00E57E89">
              <w:rPr>
                <w:color w:val="7F7F7F" w:themeColor="text1" w:themeTint="80"/>
                <w:lang w:val="en-US"/>
              </w:rPr>
              <w:t>(</w:t>
            </w:r>
            <w:r>
              <w:rPr>
                <w:color w:val="7F7F7F" w:themeColor="text1" w:themeTint="80"/>
                <w:lang w:val="en-US"/>
              </w:rPr>
              <w:t>Currently</w:t>
            </w:r>
            <w:r w:rsidR="00123B40" w:rsidRPr="00E57E89">
              <w:rPr>
                <w:color w:val="7F7F7F" w:themeColor="text1" w:themeTint="80"/>
                <w:lang w:val="en-US"/>
              </w:rPr>
              <w:t>)</w:t>
            </w:r>
          </w:p>
          <w:p w14:paraId="321C23A0" w14:textId="016D243B" w:rsidR="00123B40" w:rsidRPr="00E57E89" w:rsidRDefault="00123B40" w:rsidP="000072C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E57E89">
              <w:rPr>
                <w:color w:val="404040" w:themeColor="text1" w:themeTint="BF"/>
                <w:sz w:val="20"/>
                <w:lang w:val="en-US"/>
              </w:rPr>
              <w:t>B2</w:t>
            </w:r>
            <w:r w:rsidR="00240C5F">
              <w:rPr>
                <w:color w:val="404040" w:themeColor="text1" w:themeTint="BF"/>
                <w:sz w:val="20"/>
                <w:lang w:val="en-US"/>
              </w:rPr>
              <w:t xml:space="preserve"> English level</w:t>
            </w:r>
            <w:r w:rsidRPr="00E57E89">
              <w:rPr>
                <w:color w:val="404040" w:themeColor="text1" w:themeTint="BF"/>
                <w:sz w:val="20"/>
                <w:lang w:val="en-US"/>
              </w:rPr>
              <w:t xml:space="preserve"> </w:t>
            </w:r>
          </w:p>
          <w:p w14:paraId="7C8F77DB" w14:textId="77777777" w:rsidR="00123B40" w:rsidRPr="00E57E89" w:rsidRDefault="00123B40" w:rsidP="000072C8">
            <w:pPr>
              <w:rPr>
                <w:sz w:val="20"/>
                <w:szCs w:val="20"/>
                <w:lang w:val="en-US"/>
              </w:rPr>
            </w:pPr>
          </w:p>
          <w:p w14:paraId="26F5F862" w14:textId="266F650C" w:rsidR="00123B40" w:rsidRPr="00E57E89" w:rsidRDefault="00123B40" w:rsidP="000072C8">
            <w:pPr>
              <w:pStyle w:val="Texto"/>
              <w:rPr>
                <w:color w:val="BA8E2C" w:themeColor="accent4" w:themeShade="BF"/>
                <w:lang w:val="en-US"/>
              </w:rPr>
            </w:pPr>
            <w:r w:rsidRPr="003147F3">
              <w:rPr>
                <w:b/>
                <w:bCs/>
                <w:color w:val="BA8E2C" w:themeColor="accent4" w:themeShade="BF"/>
                <w:lang w:val="en-US"/>
              </w:rPr>
              <w:t>Google Act</w:t>
            </w:r>
            <w:r w:rsidR="00240C5F" w:rsidRPr="003147F3">
              <w:rPr>
                <w:b/>
                <w:bCs/>
                <w:color w:val="BA8E2C" w:themeColor="accent4" w:themeShade="BF"/>
                <w:lang w:val="en-US"/>
              </w:rPr>
              <w:t>i</w:t>
            </w:r>
            <w:r w:rsidRPr="003147F3">
              <w:rPr>
                <w:b/>
                <w:bCs/>
                <w:color w:val="BA8E2C" w:themeColor="accent4" w:themeShade="BF"/>
                <w:lang w:val="en-US"/>
              </w:rPr>
              <w:t>vate</w:t>
            </w:r>
            <w:r w:rsidRPr="00E57E89">
              <w:rPr>
                <w:color w:val="BA8E2C" w:themeColor="accent4" w:themeShade="BF"/>
                <w:lang w:val="en-US"/>
              </w:rPr>
              <w:t xml:space="preserve"> </w:t>
            </w:r>
            <w:r w:rsidRPr="00E57E89">
              <w:rPr>
                <w:color w:val="7F7F7F" w:themeColor="text1" w:themeTint="80"/>
                <w:lang w:val="en-US"/>
              </w:rPr>
              <w:t>(2021)</w:t>
            </w:r>
          </w:p>
          <w:p w14:paraId="454689C3" w14:textId="1807FE24" w:rsidR="00123B40" w:rsidRPr="00E57E89" w:rsidRDefault="00240C5F" w:rsidP="000072C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240C5F">
              <w:rPr>
                <w:color w:val="404040" w:themeColor="text1" w:themeTint="BF"/>
                <w:sz w:val="20"/>
                <w:lang w:val="en-US"/>
              </w:rPr>
              <w:t xml:space="preserve">Introduction to Web Development </w:t>
            </w:r>
            <w:r w:rsidR="00123B40" w:rsidRPr="00E57E89">
              <w:rPr>
                <w:color w:val="404040" w:themeColor="text1" w:themeTint="BF"/>
                <w:sz w:val="20"/>
                <w:lang w:val="en-US"/>
              </w:rPr>
              <w:t xml:space="preserve">II </w:t>
            </w:r>
            <w:r w:rsidR="00123B40" w:rsidRPr="00E57E89">
              <w:rPr>
                <w:color w:val="7F7F7F" w:themeColor="text1" w:themeTint="80"/>
                <w:sz w:val="20"/>
                <w:lang w:val="en-US"/>
              </w:rPr>
              <w:t>(40h)</w:t>
            </w:r>
          </w:p>
          <w:p w14:paraId="3E1FE697" w14:textId="77777777" w:rsidR="00123B40" w:rsidRPr="00E57E89" w:rsidRDefault="00123B40" w:rsidP="000072C8">
            <w:pPr>
              <w:pStyle w:val="Prrafodelista"/>
              <w:spacing w:line="276" w:lineRule="auto"/>
              <w:rPr>
                <w:color w:val="7F7F7F" w:themeColor="text1" w:themeTint="80"/>
                <w:sz w:val="18"/>
                <w:szCs w:val="22"/>
                <w:lang w:val="en-US"/>
              </w:rPr>
            </w:pPr>
            <w:r w:rsidRPr="00E57E89">
              <w:rPr>
                <w:color w:val="7F7F7F" w:themeColor="text1" w:themeTint="80"/>
                <w:sz w:val="18"/>
                <w:szCs w:val="22"/>
                <w:lang w:val="en-US"/>
              </w:rPr>
              <w:t xml:space="preserve">   </w:t>
            </w:r>
            <w:hyperlink r:id="rId12" w:history="1">
              <w:r w:rsidRPr="00E57E89">
                <w:rPr>
                  <w:rStyle w:val="Hipervnculo"/>
                  <w:color w:val="7F7F7F" w:themeColor="text1" w:themeTint="80"/>
                  <w:sz w:val="18"/>
                  <w:szCs w:val="22"/>
                  <w:u w:val="none"/>
                  <w:lang w:val="en-US"/>
                </w:rPr>
                <w:t>https://learndigital.withgoogle.com/link/1nur091p2ww</w:t>
              </w:r>
            </w:hyperlink>
          </w:p>
          <w:p w14:paraId="68DE0625" w14:textId="77777777" w:rsidR="00123B40" w:rsidRPr="00E57E89" w:rsidRDefault="00123B40" w:rsidP="000072C8">
            <w:pPr>
              <w:pStyle w:val="Prrafodelista"/>
              <w:spacing w:line="276" w:lineRule="auto"/>
              <w:rPr>
                <w:color w:val="7F7F7F" w:themeColor="text1" w:themeTint="80"/>
                <w:sz w:val="18"/>
                <w:szCs w:val="22"/>
                <w:lang w:val="en-US"/>
              </w:rPr>
            </w:pPr>
            <w:r w:rsidRPr="00E57E89">
              <w:rPr>
                <w:color w:val="7F7F7F" w:themeColor="text1" w:themeTint="80"/>
                <w:sz w:val="18"/>
                <w:szCs w:val="22"/>
                <w:lang w:val="en-US"/>
              </w:rPr>
              <w:t xml:space="preserve">   ID: M9G U46 6ST</w:t>
            </w:r>
          </w:p>
          <w:p w14:paraId="289EAABC" w14:textId="1101CD40" w:rsidR="00123B40" w:rsidRPr="00E57E89" w:rsidRDefault="00240C5F" w:rsidP="000072C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240C5F">
              <w:rPr>
                <w:color w:val="404040" w:themeColor="text1" w:themeTint="BF"/>
                <w:sz w:val="20"/>
                <w:lang w:val="en-US"/>
              </w:rPr>
              <w:t xml:space="preserve">Introduction to Web Development </w:t>
            </w:r>
            <w:r w:rsidR="00123B40" w:rsidRPr="00E57E89">
              <w:rPr>
                <w:color w:val="404040" w:themeColor="text1" w:themeTint="BF"/>
                <w:sz w:val="20"/>
                <w:lang w:val="en-US"/>
              </w:rPr>
              <w:t xml:space="preserve">I </w:t>
            </w:r>
            <w:r w:rsidR="00123B40" w:rsidRPr="00E57E89">
              <w:rPr>
                <w:color w:val="7F7F7F" w:themeColor="text1" w:themeTint="80"/>
                <w:sz w:val="20"/>
                <w:lang w:val="en-US"/>
              </w:rPr>
              <w:t>(40h)</w:t>
            </w:r>
          </w:p>
          <w:p w14:paraId="6A08BA59" w14:textId="77777777" w:rsidR="00123B40" w:rsidRPr="00E57E89" w:rsidRDefault="00123B40" w:rsidP="000072C8">
            <w:pPr>
              <w:pStyle w:val="Prrafodelista"/>
              <w:spacing w:line="276" w:lineRule="auto"/>
              <w:rPr>
                <w:color w:val="7F7F7F" w:themeColor="text1" w:themeTint="80"/>
                <w:sz w:val="18"/>
                <w:szCs w:val="22"/>
                <w:lang w:val="en-US"/>
              </w:rPr>
            </w:pPr>
            <w:r w:rsidRPr="00E57E89">
              <w:rPr>
                <w:color w:val="7F7F7F" w:themeColor="text1" w:themeTint="80"/>
                <w:sz w:val="18"/>
                <w:szCs w:val="22"/>
                <w:lang w:val="en-US"/>
              </w:rPr>
              <w:t xml:space="preserve">   </w:t>
            </w:r>
            <w:hyperlink r:id="rId13" w:history="1">
              <w:r w:rsidRPr="00E57E89">
                <w:rPr>
                  <w:rStyle w:val="Hipervnculo"/>
                  <w:color w:val="7F7F7F" w:themeColor="text1" w:themeTint="80"/>
                  <w:sz w:val="18"/>
                  <w:szCs w:val="22"/>
                  <w:u w:val="none"/>
                  <w:lang w:val="en-US"/>
                </w:rPr>
                <w:t>https://learndigital.withgoogle.com/link/1nur091p2ww</w:t>
              </w:r>
            </w:hyperlink>
          </w:p>
          <w:p w14:paraId="6BE1D02E" w14:textId="77777777" w:rsidR="00123B40" w:rsidRPr="00E57E89" w:rsidRDefault="00123B40" w:rsidP="000072C8">
            <w:pPr>
              <w:pStyle w:val="Prrafodelista"/>
              <w:spacing w:line="276" w:lineRule="auto"/>
              <w:rPr>
                <w:color w:val="7F7F7F" w:themeColor="text1" w:themeTint="80"/>
                <w:sz w:val="18"/>
                <w:szCs w:val="22"/>
                <w:lang w:val="en-US"/>
              </w:rPr>
            </w:pPr>
            <w:r w:rsidRPr="00E57E89">
              <w:rPr>
                <w:color w:val="7F7F7F" w:themeColor="text1" w:themeTint="80"/>
                <w:sz w:val="18"/>
                <w:szCs w:val="22"/>
                <w:lang w:val="en-US"/>
              </w:rPr>
              <w:t xml:space="preserve">   ID: G9N L9A 94J</w:t>
            </w:r>
          </w:p>
          <w:p w14:paraId="50FC6B79" w14:textId="77777777" w:rsidR="00123B40" w:rsidRPr="00E57E89" w:rsidRDefault="00123B40" w:rsidP="000072C8">
            <w:pPr>
              <w:pStyle w:val="Texto"/>
              <w:rPr>
                <w:lang w:val="en-US"/>
              </w:rPr>
            </w:pPr>
          </w:p>
          <w:p w14:paraId="7EB3D70C" w14:textId="77777777" w:rsidR="00123B40" w:rsidRPr="00E57E89" w:rsidRDefault="00123B40" w:rsidP="000072C8">
            <w:pPr>
              <w:rPr>
                <w:lang w:val="en-US"/>
              </w:rPr>
            </w:pPr>
          </w:p>
        </w:tc>
      </w:tr>
      <w:bookmarkEnd w:id="1"/>
      <w:tr w:rsidR="00CD50FD" w:rsidRPr="00E57E89" w14:paraId="2348EE8D" w14:textId="77777777" w:rsidTr="00123B40">
        <w:trPr>
          <w:gridAfter w:val="1"/>
          <w:wAfter w:w="62" w:type="dxa"/>
          <w:trHeight w:val="561"/>
        </w:trPr>
        <w:tc>
          <w:tcPr>
            <w:tcW w:w="3272" w:type="dxa"/>
          </w:tcPr>
          <w:p w14:paraId="57BC7FF4" w14:textId="238651C9" w:rsidR="00FF3B84" w:rsidRPr="00E57E89" w:rsidRDefault="00FF3B84" w:rsidP="00F45148">
            <w:pPr>
              <w:pStyle w:val="Texto"/>
              <w:rPr>
                <w:lang w:val="en-US"/>
              </w:rPr>
            </w:pPr>
          </w:p>
        </w:tc>
        <w:tc>
          <w:tcPr>
            <w:tcW w:w="5779" w:type="dxa"/>
            <w:gridSpan w:val="4"/>
          </w:tcPr>
          <w:p w14:paraId="7585A647" w14:textId="63927FC0" w:rsidR="00F76FF3" w:rsidRPr="00E57E89" w:rsidRDefault="00F76FF3" w:rsidP="000D1242">
            <w:pPr>
              <w:rPr>
                <w:lang w:val="en-US"/>
              </w:rPr>
            </w:pPr>
          </w:p>
        </w:tc>
      </w:tr>
      <w:tr w:rsidR="00587CD2" w:rsidRPr="00E57E89" w14:paraId="4205161C" w14:textId="77777777" w:rsidTr="00123B40">
        <w:trPr>
          <w:trHeight w:val="57"/>
        </w:trPr>
        <w:tc>
          <w:tcPr>
            <w:tcW w:w="3281" w:type="dxa"/>
            <w:gridSpan w:val="2"/>
            <w:tcBorders>
              <w:bottom w:val="single" w:sz="18" w:space="0" w:color="BF9268" w:themeColor="accent2"/>
            </w:tcBorders>
          </w:tcPr>
          <w:p w14:paraId="3FF45B55" w14:textId="2C22DEFB" w:rsidR="00FD693D" w:rsidRPr="00E57E89" w:rsidRDefault="00FD693D">
            <w:pPr>
              <w:rPr>
                <w:lang w:val="en-US"/>
              </w:rPr>
            </w:pPr>
          </w:p>
        </w:tc>
        <w:tc>
          <w:tcPr>
            <w:tcW w:w="3060" w:type="dxa"/>
            <w:vMerge w:val="restart"/>
            <w:shd w:val="clear" w:color="auto" w:fill="303848" w:themeFill="accent1"/>
            <w:vAlign w:val="center"/>
          </w:tcPr>
          <w:p w14:paraId="1C60A9FE" w14:textId="7FFD5CCC" w:rsidR="00CD50FD" w:rsidRPr="00E57E89" w:rsidRDefault="00240C5F" w:rsidP="0073104A">
            <w:pPr>
              <w:pStyle w:val="Ttulo1"/>
              <w:framePr w:wrap="around"/>
              <w:rPr>
                <w:lang w:val="en-US"/>
              </w:rPr>
            </w:pPr>
            <w:r>
              <w:rPr>
                <w:lang w:val="en-US"/>
              </w:rPr>
              <w:t>MORE INFORMATION</w:t>
            </w:r>
          </w:p>
        </w:tc>
        <w:tc>
          <w:tcPr>
            <w:tcW w:w="2772" w:type="dxa"/>
            <w:gridSpan w:val="3"/>
            <w:tcBorders>
              <w:bottom w:val="single" w:sz="18" w:space="0" w:color="BF9268" w:themeColor="accent2"/>
            </w:tcBorders>
          </w:tcPr>
          <w:p w14:paraId="43662E25" w14:textId="77777777" w:rsidR="00CD50FD" w:rsidRPr="00E57E89" w:rsidRDefault="00CD50FD">
            <w:pPr>
              <w:rPr>
                <w:lang w:val="en-US"/>
              </w:rPr>
            </w:pPr>
          </w:p>
        </w:tc>
      </w:tr>
      <w:tr w:rsidR="00587CD2" w:rsidRPr="00E57E89" w14:paraId="181F8019" w14:textId="77777777" w:rsidTr="00123B40">
        <w:trPr>
          <w:trHeight w:val="140"/>
        </w:trPr>
        <w:tc>
          <w:tcPr>
            <w:tcW w:w="3281" w:type="dxa"/>
            <w:gridSpan w:val="2"/>
            <w:tcBorders>
              <w:top w:val="single" w:sz="18" w:space="0" w:color="BF9268" w:themeColor="accent2"/>
            </w:tcBorders>
          </w:tcPr>
          <w:p w14:paraId="582E13C0" w14:textId="77777777" w:rsidR="00CD50FD" w:rsidRPr="00E57E89" w:rsidRDefault="00CD50FD">
            <w:pPr>
              <w:rPr>
                <w:lang w:val="en-US"/>
              </w:rPr>
            </w:pPr>
          </w:p>
        </w:tc>
        <w:tc>
          <w:tcPr>
            <w:tcW w:w="3060" w:type="dxa"/>
            <w:vMerge/>
            <w:shd w:val="clear" w:color="auto" w:fill="303848" w:themeFill="accent1"/>
          </w:tcPr>
          <w:p w14:paraId="7AB895F2" w14:textId="77777777" w:rsidR="00CD50FD" w:rsidRPr="00E57E89" w:rsidRDefault="00CD50FD" w:rsidP="00CD50FD">
            <w:pPr>
              <w:pStyle w:val="Ttulo1"/>
              <w:framePr w:wrap="around"/>
              <w:rPr>
                <w:lang w:val="en-US"/>
              </w:rPr>
            </w:pPr>
          </w:p>
        </w:tc>
        <w:tc>
          <w:tcPr>
            <w:tcW w:w="2772" w:type="dxa"/>
            <w:gridSpan w:val="3"/>
          </w:tcPr>
          <w:p w14:paraId="165D6605" w14:textId="77777777" w:rsidR="00CD50FD" w:rsidRPr="00E57E89" w:rsidRDefault="00CD50FD">
            <w:pPr>
              <w:rPr>
                <w:lang w:val="en-US"/>
              </w:rPr>
            </w:pPr>
          </w:p>
        </w:tc>
      </w:tr>
      <w:tr w:rsidR="00CD50FD" w:rsidRPr="00E57E89" w14:paraId="1293D183" w14:textId="77777777" w:rsidTr="00123B40">
        <w:trPr>
          <w:trHeight w:val="2245"/>
        </w:trPr>
        <w:tc>
          <w:tcPr>
            <w:tcW w:w="9113" w:type="dxa"/>
            <w:gridSpan w:val="6"/>
            <w:tcBorders>
              <w:bottom w:val="single" w:sz="18" w:space="0" w:color="BF9268" w:themeColor="accent2"/>
            </w:tcBorders>
            <w:vAlign w:val="center"/>
          </w:tcPr>
          <w:p w14:paraId="28CE5FE4" w14:textId="5569B191" w:rsidR="004D5B2D" w:rsidRPr="00E57E89" w:rsidRDefault="006E69BD" w:rsidP="00D20DA9">
            <w:pPr>
              <w:pStyle w:val="Texto"/>
              <w:rPr>
                <w:b/>
                <w:bCs/>
                <w:lang w:val="en-US"/>
              </w:rPr>
            </w:pPr>
            <w:r w:rsidRPr="00E57E89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7F8E5FBD" wp14:editId="055C08A5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144145</wp:posOffset>
                  </wp:positionV>
                  <wp:extent cx="273050" cy="215900"/>
                  <wp:effectExtent l="0" t="0" r="0" b="0"/>
                  <wp:wrapTight wrapText="bothSides">
                    <wp:wrapPolygon edited="0">
                      <wp:start x="9042" y="0"/>
                      <wp:lineTo x="0" y="7624"/>
                      <wp:lineTo x="0" y="19059"/>
                      <wp:lineTo x="19591" y="19059"/>
                      <wp:lineTo x="19591" y="0"/>
                      <wp:lineTo x="9042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7F2192" w14:textId="35DE0A00" w:rsidR="00CD50FD" w:rsidRPr="00E57E89" w:rsidRDefault="00791FBC" w:rsidP="00D20DA9">
            <w:pPr>
              <w:pStyle w:val="Texto"/>
              <w:rPr>
                <w:i/>
                <w:iCs/>
                <w:color w:val="303848" w:themeColor="accent1"/>
                <w:lang w:val="en-US"/>
              </w:rPr>
            </w:pPr>
            <w:r w:rsidRPr="00E57E89">
              <w:rPr>
                <w:b/>
                <w:bCs/>
                <w:lang w:val="en-US"/>
              </w:rPr>
              <w:t>Portfolio:</w:t>
            </w:r>
            <w:r w:rsidRPr="00E57E89">
              <w:rPr>
                <w:lang w:val="en-US"/>
              </w:rPr>
              <w:t xml:space="preserve"> </w:t>
            </w:r>
            <w:r w:rsidR="00CF7510" w:rsidRPr="00E57E89">
              <w:rPr>
                <w:rStyle w:val="Hipervnculo"/>
                <w:color w:val="303848" w:themeColor="accent1"/>
                <w:lang w:val="en-US"/>
              </w:rPr>
              <w:t>https://lauramg12.github.io/Portfolio/</w:t>
            </w:r>
          </w:p>
          <w:p w14:paraId="31E8E00A" w14:textId="5D4E15FA" w:rsidR="00791FBC" w:rsidRPr="00E57E89" w:rsidRDefault="00555F8A" w:rsidP="00791FBC">
            <w:pPr>
              <w:rPr>
                <w:color w:val="303848" w:themeColor="accent1"/>
                <w:lang w:val="en-US"/>
              </w:rPr>
            </w:pPr>
            <w:r w:rsidRPr="00E57E89">
              <w:rPr>
                <w:noProof/>
                <w:color w:val="303848" w:themeColor="accent1"/>
                <w:lang w:val="en-US"/>
              </w:rPr>
              <w:drawing>
                <wp:anchor distT="0" distB="0" distL="107950" distR="107950" simplePos="0" relativeHeight="251659264" behindDoc="1" locked="0" layoutInCell="1" allowOverlap="1" wp14:anchorId="2C389742" wp14:editId="748DA532">
                  <wp:simplePos x="0" y="0"/>
                  <wp:positionH relativeFrom="column">
                    <wp:posOffset>-1693</wp:posOffset>
                  </wp:positionH>
                  <wp:positionV relativeFrom="page">
                    <wp:posOffset>648335</wp:posOffset>
                  </wp:positionV>
                  <wp:extent cx="230400" cy="2160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691" y="19059"/>
                      <wp:lineTo x="19691" y="0"/>
                      <wp:lineTo x="0" y="0"/>
                    </wp:wrapPolygon>
                  </wp:wrapTight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44F3DB" w14:textId="7F182B9D" w:rsidR="00791FBC" w:rsidRPr="00E57E89" w:rsidRDefault="00791FBC" w:rsidP="00791FBC">
            <w:pPr>
              <w:pStyle w:val="Texto"/>
              <w:rPr>
                <w:color w:val="303848" w:themeColor="accent1"/>
                <w:lang w:val="en-US"/>
              </w:rPr>
            </w:pPr>
            <w:r w:rsidRPr="00E57E89">
              <w:rPr>
                <w:color w:val="303848" w:themeColor="accent1"/>
                <w:lang w:val="en-US"/>
              </w:rPr>
              <w:t xml:space="preserve">  </w:t>
            </w:r>
            <w:hyperlink r:id="rId16" w:history="1">
              <w:r w:rsidRPr="00E57E89">
                <w:rPr>
                  <w:rStyle w:val="Hipervnculo"/>
                  <w:color w:val="303848" w:themeColor="accent1"/>
                  <w:lang w:val="en-US"/>
                </w:rPr>
                <w:t>https://www.linkedin.com/in/laura-ma%C3%B1ogil-gonz%C3%A1lez-30489b14a/</w:t>
              </w:r>
            </w:hyperlink>
          </w:p>
          <w:p w14:paraId="36F19BE8" w14:textId="5C990162" w:rsidR="00791FBC" w:rsidRPr="00E57E89" w:rsidRDefault="00555F8A" w:rsidP="00B43539">
            <w:pPr>
              <w:rPr>
                <w:color w:val="303848" w:themeColor="accent1"/>
                <w:lang w:val="en-US"/>
              </w:rPr>
            </w:pPr>
            <w:r w:rsidRPr="00E57E89">
              <w:rPr>
                <w:noProof/>
                <w:color w:val="303848" w:themeColor="accent1"/>
                <w:lang w:val="en-US"/>
              </w:rPr>
              <w:drawing>
                <wp:anchor distT="0" distB="0" distL="107950" distR="107950" simplePos="0" relativeHeight="251658240" behindDoc="1" locked="0" layoutInCell="1" allowOverlap="1" wp14:anchorId="38AB9FE4" wp14:editId="2B6EE1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215900</wp:posOffset>
                  </wp:positionV>
                  <wp:extent cx="216000" cy="2160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ight>
                  <wp:docPr id="2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con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3CA220" w14:textId="77777777" w:rsidR="00F76FF3" w:rsidRPr="00E57E89" w:rsidRDefault="00791FBC" w:rsidP="00F76FF3">
            <w:pPr>
              <w:pStyle w:val="Texto"/>
              <w:rPr>
                <w:rStyle w:val="Hipervnculo"/>
                <w:color w:val="303848" w:themeColor="accent1"/>
                <w:lang w:val="en-US"/>
              </w:rPr>
            </w:pPr>
            <w:r w:rsidRPr="00E57E89">
              <w:rPr>
                <w:color w:val="303848" w:themeColor="accent1"/>
                <w:lang w:val="en-US"/>
              </w:rPr>
              <w:t xml:space="preserve">  </w:t>
            </w:r>
            <w:hyperlink r:id="rId18" w:history="1">
              <w:r w:rsidR="00555F8A" w:rsidRPr="00E57E89">
                <w:rPr>
                  <w:rStyle w:val="Hipervnculo"/>
                  <w:color w:val="303848" w:themeColor="accent1"/>
                  <w:lang w:val="en-US"/>
                </w:rPr>
                <w:t>https://github.com/LauraMG12</w:t>
              </w:r>
            </w:hyperlink>
          </w:p>
          <w:p w14:paraId="0B81EDFE" w14:textId="1D2AE269" w:rsidR="00F76FF3" w:rsidRPr="00E57E89" w:rsidRDefault="00F76FF3" w:rsidP="00F76FF3">
            <w:pPr>
              <w:rPr>
                <w:lang w:val="en-US"/>
              </w:rPr>
            </w:pPr>
          </w:p>
        </w:tc>
      </w:tr>
    </w:tbl>
    <w:p w14:paraId="4BD956D2" w14:textId="22311ACE" w:rsidR="00C55D85" w:rsidRPr="00E57E89" w:rsidRDefault="00C55D85" w:rsidP="00F76FF3">
      <w:pPr>
        <w:rPr>
          <w:lang w:val="en-US"/>
        </w:rPr>
      </w:pPr>
    </w:p>
    <w:sectPr w:rsidR="00C55D85" w:rsidRPr="00E57E89" w:rsidSect="00803FC7">
      <w:headerReference w:type="default" r:id="rId1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D9BA" w14:textId="77777777" w:rsidR="008D7DCB" w:rsidRDefault="008D7DCB" w:rsidP="00F316AD">
      <w:r>
        <w:separator/>
      </w:r>
    </w:p>
  </w:endnote>
  <w:endnote w:type="continuationSeparator" w:id="0">
    <w:p w14:paraId="23B339A8" w14:textId="77777777" w:rsidR="008D7DCB" w:rsidRDefault="008D7DC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87F3" w14:textId="77777777" w:rsidR="008D7DCB" w:rsidRDefault="008D7DCB" w:rsidP="00F316AD">
      <w:r>
        <w:separator/>
      </w:r>
    </w:p>
  </w:footnote>
  <w:footnote w:type="continuationSeparator" w:id="0">
    <w:p w14:paraId="04371632" w14:textId="77777777" w:rsidR="008D7DCB" w:rsidRDefault="008D7DCB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6EFA" w14:textId="77777777" w:rsidR="00F316AD" w:rsidRPr="001700F2" w:rsidRDefault="00F316AD">
    <w:pPr>
      <w:pStyle w:val="Encabezado"/>
    </w:pPr>
    <w:r w:rsidRPr="001700F2">
      <w:rPr>
        <w:rFonts w:ascii="Times New Roman" w:eastAsia="Times New Roman" w:hAnsi="Times New Roman" w:cs="Times New Roman"/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DF2892" wp14:editId="7A2435D6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á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800284" id="Rectángulo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Icono&#10;&#10;Descripción generada automáticamente" style="width:169.35pt;height:169.35pt;visibility:visible;mso-wrap-style:square" o:bullet="t">
        <v:imagedata r:id="rId1" o:title="Icono&#10;&#10;Descripción generada automáticamente"/>
      </v:shape>
    </w:pict>
  </w:numPicBullet>
  <w:abstractNum w:abstractNumId="0" w15:restartNumberingAfterBreak="0">
    <w:nsid w:val="0F804E14"/>
    <w:multiLevelType w:val="hybridMultilevel"/>
    <w:tmpl w:val="453689A0"/>
    <w:lvl w:ilvl="0" w:tplc="0434B8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4F85"/>
    <w:multiLevelType w:val="hybridMultilevel"/>
    <w:tmpl w:val="A0C2B4E0"/>
    <w:lvl w:ilvl="0" w:tplc="552CD8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4B66"/>
    <w:multiLevelType w:val="hybridMultilevel"/>
    <w:tmpl w:val="95E03704"/>
    <w:lvl w:ilvl="0" w:tplc="0434B8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B7232"/>
    <w:multiLevelType w:val="hybridMultilevel"/>
    <w:tmpl w:val="6AFA81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67677"/>
    <w:multiLevelType w:val="hybridMultilevel"/>
    <w:tmpl w:val="BE1CE1DE"/>
    <w:lvl w:ilvl="0" w:tplc="ACD4E2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31836"/>
    <w:multiLevelType w:val="hybridMultilevel"/>
    <w:tmpl w:val="64D23CF6"/>
    <w:lvl w:ilvl="0" w:tplc="0FCA13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1480"/>
    <w:multiLevelType w:val="hybridMultilevel"/>
    <w:tmpl w:val="5448B73C"/>
    <w:lvl w:ilvl="0" w:tplc="0EA4E6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F301E"/>
    <w:multiLevelType w:val="hybridMultilevel"/>
    <w:tmpl w:val="F34C72F0"/>
    <w:lvl w:ilvl="0" w:tplc="EEC6A0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B4DD6"/>
    <w:multiLevelType w:val="hybridMultilevel"/>
    <w:tmpl w:val="14FA0EA4"/>
    <w:lvl w:ilvl="0" w:tplc="FA869F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68"/>
    <w:rsid w:val="000011F4"/>
    <w:rsid w:val="00021BCD"/>
    <w:rsid w:val="000446C2"/>
    <w:rsid w:val="00054868"/>
    <w:rsid w:val="00084599"/>
    <w:rsid w:val="000D1242"/>
    <w:rsid w:val="000E7750"/>
    <w:rsid w:val="00115BBA"/>
    <w:rsid w:val="00123B40"/>
    <w:rsid w:val="00131C7C"/>
    <w:rsid w:val="001410AC"/>
    <w:rsid w:val="00145D82"/>
    <w:rsid w:val="00153C4F"/>
    <w:rsid w:val="00163054"/>
    <w:rsid w:val="00164903"/>
    <w:rsid w:val="001700F2"/>
    <w:rsid w:val="001732A3"/>
    <w:rsid w:val="00177980"/>
    <w:rsid w:val="00180D15"/>
    <w:rsid w:val="00181D8F"/>
    <w:rsid w:val="001871FF"/>
    <w:rsid w:val="001A7448"/>
    <w:rsid w:val="001B5C08"/>
    <w:rsid w:val="001D0C2C"/>
    <w:rsid w:val="001F32CB"/>
    <w:rsid w:val="001F4150"/>
    <w:rsid w:val="002143C4"/>
    <w:rsid w:val="00221859"/>
    <w:rsid w:val="002239B2"/>
    <w:rsid w:val="00240C5F"/>
    <w:rsid w:val="002448B9"/>
    <w:rsid w:val="002703F9"/>
    <w:rsid w:val="0029000C"/>
    <w:rsid w:val="0029715D"/>
    <w:rsid w:val="00297D68"/>
    <w:rsid w:val="002D0FC5"/>
    <w:rsid w:val="002D3BD4"/>
    <w:rsid w:val="003147F3"/>
    <w:rsid w:val="00353F88"/>
    <w:rsid w:val="00354A03"/>
    <w:rsid w:val="003B4DB0"/>
    <w:rsid w:val="003C67FF"/>
    <w:rsid w:val="003E3062"/>
    <w:rsid w:val="0040233B"/>
    <w:rsid w:val="00451027"/>
    <w:rsid w:val="0046048E"/>
    <w:rsid w:val="00464B65"/>
    <w:rsid w:val="00485AAE"/>
    <w:rsid w:val="004C69C3"/>
    <w:rsid w:val="004D0355"/>
    <w:rsid w:val="004D5B2D"/>
    <w:rsid w:val="004E2129"/>
    <w:rsid w:val="004E6224"/>
    <w:rsid w:val="00502BDE"/>
    <w:rsid w:val="00555F8A"/>
    <w:rsid w:val="00566815"/>
    <w:rsid w:val="00587CD2"/>
    <w:rsid w:val="005C3856"/>
    <w:rsid w:val="005D2581"/>
    <w:rsid w:val="00617740"/>
    <w:rsid w:val="00643DF2"/>
    <w:rsid w:val="00657F9C"/>
    <w:rsid w:val="00697495"/>
    <w:rsid w:val="006A1568"/>
    <w:rsid w:val="006A64A3"/>
    <w:rsid w:val="006B0335"/>
    <w:rsid w:val="006C60E6"/>
    <w:rsid w:val="006D139F"/>
    <w:rsid w:val="006E4CC8"/>
    <w:rsid w:val="006E6044"/>
    <w:rsid w:val="006E69BD"/>
    <w:rsid w:val="00730032"/>
    <w:rsid w:val="0073104A"/>
    <w:rsid w:val="00751C21"/>
    <w:rsid w:val="00777A54"/>
    <w:rsid w:val="00791FBC"/>
    <w:rsid w:val="00795A36"/>
    <w:rsid w:val="008024F1"/>
    <w:rsid w:val="00803FC7"/>
    <w:rsid w:val="008325FC"/>
    <w:rsid w:val="00833C09"/>
    <w:rsid w:val="00844965"/>
    <w:rsid w:val="00892F15"/>
    <w:rsid w:val="0089710E"/>
    <w:rsid w:val="008A7DA6"/>
    <w:rsid w:val="008C0FFD"/>
    <w:rsid w:val="008D3DEB"/>
    <w:rsid w:val="008D48DE"/>
    <w:rsid w:val="008D7DCB"/>
    <w:rsid w:val="0095032A"/>
    <w:rsid w:val="00954E27"/>
    <w:rsid w:val="009C50E2"/>
    <w:rsid w:val="009D3283"/>
    <w:rsid w:val="009F5CA6"/>
    <w:rsid w:val="00A31650"/>
    <w:rsid w:val="00A60B11"/>
    <w:rsid w:val="00A703F7"/>
    <w:rsid w:val="00A74E15"/>
    <w:rsid w:val="00AF1669"/>
    <w:rsid w:val="00AF6F85"/>
    <w:rsid w:val="00B16F2D"/>
    <w:rsid w:val="00B3577D"/>
    <w:rsid w:val="00B43539"/>
    <w:rsid w:val="00B637F8"/>
    <w:rsid w:val="00B831D5"/>
    <w:rsid w:val="00B849C2"/>
    <w:rsid w:val="00BA51AC"/>
    <w:rsid w:val="00BB6826"/>
    <w:rsid w:val="00BC7F06"/>
    <w:rsid w:val="00BE4C3E"/>
    <w:rsid w:val="00BE53A2"/>
    <w:rsid w:val="00C1573B"/>
    <w:rsid w:val="00C22309"/>
    <w:rsid w:val="00C54933"/>
    <w:rsid w:val="00C55D85"/>
    <w:rsid w:val="00C57C0F"/>
    <w:rsid w:val="00C74544"/>
    <w:rsid w:val="00C93622"/>
    <w:rsid w:val="00C937A6"/>
    <w:rsid w:val="00C951DB"/>
    <w:rsid w:val="00CD19A6"/>
    <w:rsid w:val="00CD50FD"/>
    <w:rsid w:val="00CD5CB8"/>
    <w:rsid w:val="00CE36D4"/>
    <w:rsid w:val="00CE4D5F"/>
    <w:rsid w:val="00CF7510"/>
    <w:rsid w:val="00D20DA9"/>
    <w:rsid w:val="00D26A79"/>
    <w:rsid w:val="00D46FC4"/>
    <w:rsid w:val="00D64C64"/>
    <w:rsid w:val="00D7140A"/>
    <w:rsid w:val="00DB740E"/>
    <w:rsid w:val="00DC4D1A"/>
    <w:rsid w:val="00DD5C35"/>
    <w:rsid w:val="00DE316A"/>
    <w:rsid w:val="00E40B2D"/>
    <w:rsid w:val="00E57E89"/>
    <w:rsid w:val="00E61195"/>
    <w:rsid w:val="00E84E29"/>
    <w:rsid w:val="00EA03EF"/>
    <w:rsid w:val="00EF15EC"/>
    <w:rsid w:val="00EF2002"/>
    <w:rsid w:val="00F265C3"/>
    <w:rsid w:val="00F30DE9"/>
    <w:rsid w:val="00F316AD"/>
    <w:rsid w:val="00F33184"/>
    <w:rsid w:val="00F45148"/>
    <w:rsid w:val="00F76FF3"/>
    <w:rsid w:val="00F85D03"/>
    <w:rsid w:val="00F967B2"/>
    <w:rsid w:val="00FB6B53"/>
    <w:rsid w:val="00FC165D"/>
    <w:rsid w:val="00FD38DC"/>
    <w:rsid w:val="00FD5856"/>
    <w:rsid w:val="00FD693D"/>
    <w:rsid w:val="00FF03A2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B03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C951DB"/>
    <w:pPr>
      <w:spacing w:line="360" w:lineRule="auto"/>
    </w:pPr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CE36D4"/>
    <w:pPr>
      <w:framePr w:h="1701" w:hRule="exact" w:wrap="around" w:vAnchor="text" w:hAnchor="text" w:y="1"/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0DA9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DA9"/>
    <w:rPr>
      <w:color w:val="000000" w:themeColor="text1"/>
    </w:rPr>
  </w:style>
  <w:style w:type="table" w:styleId="Tablaconcuadrcula">
    <w:name w:val="Table Grid"/>
    <w:basedOn w:val="Tab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tuloCar">
    <w:name w:val="Título Car"/>
    <w:basedOn w:val="Fuentedeprrafopredeter"/>
    <w:link w:val="Ttulo"/>
    <w:rsid w:val="00D20DA9"/>
    <w:rPr>
      <w:rFonts w:cs="Times New Roman (Body CS)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tuloCar">
    <w:name w:val="Subtítulo Car"/>
    <w:basedOn w:val="Fuentedeprrafopredeter"/>
    <w:link w:val="Subttulo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tulo1Car">
    <w:name w:val="Título 1 Car"/>
    <w:basedOn w:val="Fuentedeprrafopredeter"/>
    <w:link w:val="Ttulo1"/>
    <w:uiPriority w:val="2"/>
    <w:rsid w:val="00CE36D4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C951DB"/>
    <w:pPr>
      <w:spacing w:after="60" w:line="288" w:lineRule="auto"/>
    </w:pPr>
    <w:rPr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Textopequeo">
    <w:name w:val="Texto pequeñ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D20DA9"/>
    <w:rPr>
      <w:color w:val="808080"/>
    </w:rPr>
  </w:style>
  <w:style w:type="character" w:customStyle="1" w:styleId="Resaltar">
    <w:name w:val="Resaltar"/>
    <w:basedOn w:val="Fuentedeprrafopredeter"/>
    <w:uiPriority w:val="1"/>
    <w:qFormat/>
    <w:rsid w:val="00D26A79"/>
    <w:rPr>
      <w:color w:val="BF9268" w:themeColor="accent2"/>
    </w:rPr>
  </w:style>
  <w:style w:type="paragraph" w:styleId="Prrafodelista">
    <w:name w:val="List Paragraph"/>
    <w:basedOn w:val="Normal"/>
    <w:uiPriority w:val="34"/>
    <w:qFormat/>
    <w:rsid w:val="008325FC"/>
    <w:pPr>
      <w:ind w:left="720"/>
      <w:contextualSpacing/>
    </w:pPr>
  </w:style>
  <w:style w:type="paragraph" w:customStyle="1" w:styleId="Default">
    <w:name w:val="Default"/>
    <w:rsid w:val="008325FC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sid w:val="00791FBC"/>
    <w:rPr>
      <w:color w:val="F7B61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1FB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354A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4A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4A03"/>
    <w:rPr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A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A03"/>
    <w:rPr>
      <w:b/>
      <w:bCs/>
      <w:color w:val="000000" w:themeColor="text1"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4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digital.withgoogle.com/link/1nur091p2ww" TargetMode="External"/><Relationship Id="rId18" Type="http://schemas.openxmlformats.org/officeDocument/2006/relationships/hyperlink" Target="https://github.com/LauraMG12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learndigital.withgoogle.com/link/1nur091p2ww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laura-ma%C3%B1ogil-gonz%C3%A1lez-30489b14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Roaming\Microsoft\Templates\Curr&#237;culum%20v&#237;tae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9EA998A6A4A6A85B19F3292E09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116E4-620C-4AFA-B954-16373F9DE4E5}"/>
      </w:docPartPr>
      <w:docPartBody>
        <w:p w:rsidR="00A56ACB" w:rsidRDefault="00794F3E">
          <w:pPr>
            <w:pStyle w:val="0F19EA998A6A4A6A85B19F3292E09D2F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2B71CBCE6D35464FBCAE7F2253ED6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C5C7D-99C7-49E4-B5F0-CE78DE73045C}"/>
      </w:docPartPr>
      <w:docPartBody>
        <w:p w:rsidR="00A56ACB" w:rsidRDefault="00794F3E">
          <w:pPr>
            <w:pStyle w:val="2B71CBCE6D35464FBCAE7F2253ED65CE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620889D5CBA04C8E8788F47980515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D4353-5BBB-4F16-A064-F12C935CFF6D}"/>
      </w:docPartPr>
      <w:docPartBody>
        <w:p w:rsidR="005C1C93" w:rsidRDefault="00A7676F" w:rsidP="00A7676F">
          <w:pPr>
            <w:pStyle w:val="620889D5CBA04C8E8788F47980515F53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7778AA0A907A4E8C90C328600761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851D3-4169-45FF-971B-3081D5896675}"/>
      </w:docPartPr>
      <w:docPartBody>
        <w:p w:rsidR="005C1C93" w:rsidRDefault="00A7676F" w:rsidP="00A7676F">
          <w:pPr>
            <w:pStyle w:val="7778AA0A907A4E8C90C328600761FAFE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28"/>
    <w:rsid w:val="003517E8"/>
    <w:rsid w:val="0046702E"/>
    <w:rsid w:val="00483F28"/>
    <w:rsid w:val="00503708"/>
    <w:rsid w:val="005641C7"/>
    <w:rsid w:val="00575B35"/>
    <w:rsid w:val="005C1C93"/>
    <w:rsid w:val="005C3316"/>
    <w:rsid w:val="005F2EDB"/>
    <w:rsid w:val="00652231"/>
    <w:rsid w:val="00794F3E"/>
    <w:rsid w:val="008152D2"/>
    <w:rsid w:val="00903845"/>
    <w:rsid w:val="00925FCE"/>
    <w:rsid w:val="00936A5A"/>
    <w:rsid w:val="00944921"/>
    <w:rsid w:val="0095254E"/>
    <w:rsid w:val="00996F14"/>
    <w:rsid w:val="00A14D94"/>
    <w:rsid w:val="00A56ACB"/>
    <w:rsid w:val="00A7676F"/>
    <w:rsid w:val="00B24FB9"/>
    <w:rsid w:val="00B3425C"/>
    <w:rsid w:val="00B77C80"/>
    <w:rsid w:val="00B833BC"/>
    <w:rsid w:val="00C20B5C"/>
    <w:rsid w:val="00C67B27"/>
    <w:rsid w:val="00CD6EF8"/>
    <w:rsid w:val="00D61D38"/>
    <w:rsid w:val="00D74F10"/>
    <w:rsid w:val="00DA3EE1"/>
    <w:rsid w:val="00F03FA0"/>
    <w:rsid w:val="00F75E7F"/>
    <w:rsid w:val="00FD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saltar">
    <w:name w:val="Resaltar"/>
    <w:basedOn w:val="Fuentedeprrafopredeter"/>
    <w:uiPriority w:val="1"/>
    <w:qFormat/>
    <w:rsid w:val="00A7676F"/>
    <w:rPr>
      <w:color w:val="ED7D31" w:themeColor="accent2"/>
    </w:rPr>
  </w:style>
  <w:style w:type="paragraph" w:customStyle="1" w:styleId="0F19EA998A6A4A6A85B19F3292E09D2F">
    <w:name w:val="0F19EA998A6A4A6A85B19F3292E09D2F"/>
  </w:style>
  <w:style w:type="paragraph" w:customStyle="1" w:styleId="2B71CBCE6D35464FBCAE7F2253ED65CE">
    <w:name w:val="2B71CBCE6D35464FBCAE7F2253ED65CE"/>
  </w:style>
  <w:style w:type="paragraph" w:customStyle="1" w:styleId="620889D5CBA04C8E8788F47980515F53">
    <w:name w:val="620889D5CBA04C8E8788F47980515F53"/>
    <w:rsid w:val="00A7676F"/>
  </w:style>
  <w:style w:type="paragraph" w:customStyle="1" w:styleId="7778AA0A907A4E8C90C328600761FAFE">
    <w:name w:val="7778AA0A907A4E8C90C328600761FAFE"/>
    <w:rsid w:val="00A767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168626-FF8A-41FE-B28A-AA8CC893E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minimalista.dotx</Template>
  <TotalTime>0</TotalTime>
  <Pages>1</Pages>
  <Words>358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2022-03-06T10:47:00Z</dcterms:created>
  <dcterms:modified xsi:type="dcterms:W3CDTF">2022-03-07T08:09:00Z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