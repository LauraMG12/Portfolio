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51" w:type="dxa"/>
        <w:tblInd w:w="-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219"/>
        <w:gridCol w:w="1624"/>
        <w:gridCol w:w="3118"/>
        <w:gridCol w:w="2661"/>
      </w:tblGrid>
      <w:tr w:rsidR="006A1568" w:rsidRPr="00485AAE" w14:paraId="773550CD" w14:textId="77777777" w:rsidTr="00F76FF3">
        <w:trPr>
          <w:trHeight w:val="1292"/>
        </w:trPr>
        <w:tc>
          <w:tcPr>
            <w:tcW w:w="1648" w:type="dxa"/>
            <w:gridSpan w:val="2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51B4A480" w14:textId="7EFED77A" w:rsidR="006A1568" w:rsidRPr="00485AAE" w:rsidRDefault="0046048E" w:rsidP="00D20DA9">
            <w:pPr>
              <w:pStyle w:val="Subttulo"/>
            </w:pPr>
            <w:r>
              <w:rPr>
                <w:noProof/>
                <w:lang w:bidi="es-ES"/>
              </w:rPr>
              <w:drawing>
                <wp:anchor distT="0" distB="0" distL="114300" distR="114300" simplePos="0" relativeHeight="251660288" behindDoc="0" locked="0" layoutInCell="1" allowOverlap="1" wp14:anchorId="119D5643" wp14:editId="2954AF55">
                  <wp:simplePos x="0" y="0"/>
                  <wp:positionH relativeFrom="column">
                    <wp:posOffset>-52387</wp:posOffset>
                  </wp:positionH>
                  <wp:positionV relativeFrom="paragraph">
                    <wp:posOffset>-5080</wp:posOffset>
                  </wp:positionV>
                  <wp:extent cx="1019175" cy="940435"/>
                  <wp:effectExtent l="0" t="0" r="9525" b="0"/>
                  <wp:wrapNone/>
                  <wp:docPr id="4" name="Imagen 4" descr="Mujer de cabello largo sonrien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Mujer de cabello largo sonriendo&#10;&#10;Descripción generada automáticamente"/>
                          <pic:cNvPicPr/>
                        </pic:nvPicPr>
                        <pic:blipFill rotWithShape="1">
                          <a:blip r:embed="rId11"/>
                          <a:srcRect l="18911" t="21436" r="19918" b="7738"/>
                          <a:stretch/>
                        </pic:blipFill>
                        <pic:spPr bwMode="auto">
                          <a:xfrm>
                            <a:off x="0" y="0"/>
                            <a:ext cx="1033370" cy="953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A1568" w:rsidRPr="00485AAE">
              <w:rPr>
                <w:lang w:bidi="es-ES"/>
              </w:rPr>
              <w:t xml:space="preserve"> </w:t>
            </w:r>
          </w:p>
        </w:tc>
        <w:tc>
          <w:tcPr>
            <w:tcW w:w="7403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13443B7D" w14:textId="5B5F5C76" w:rsidR="006A1568" w:rsidRPr="006A1568" w:rsidRDefault="006A1568" w:rsidP="006A1568">
            <w:pPr>
              <w:pStyle w:val="Ttulo"/>
              <w:rPr>
                <w:sz w:val="40"/>
                <w:szCs w:val="18"/>
              </w:rPr>
            </w:pPr>
            <w:r w:rsidRPr="006A1568">
              <w:rPr>
                <w:sz w:val="40"/>
                <w:szCs w:val="18"/>
              </w:rPr>
              <w:t>Laura Mañogil González</w:t>
            </w:r>
          </w:p>
          <w:p w14:paraId="1017AC2F" w14:textId="3BAAE83A" w:rsidR="006A1568" w:rsidRPr="00485AAE" w:rsidRDefault="006A1568" w:rsidP="006A1568">
            <w:pPr>
              <w:pStyle w:val="Subttulo"/>
            </w:pPr>
            <w:r>
              <w:t xml:space="preserve">Desarrolladora </w:t>
            </w:r>
            <w:r w:rsidRPr="005C3856">
              <w:rPr>
                <w:lang w:val="en-US"/>
              </w:rPr>
              <w:t>Ful</w:t>
            </w:r>
            <w:r>
              <w:rPr>
                <w:lang w:val="en-US"/>
              </w:rPr>
              <w:t xml:space="preserve">l </w:t>
            </w:r>
            <w:r w:rsidRPr="005C3856">
              <w:rPr>
                <w:lang w:val="en-US"/>
              </w:rPr>
              <w:t>Stack</w:t>
            </w:r>
          </w:p>
        </w:tc>
      </w:tr>
      <w:tr w:rsidR="00587CD2" w:rsidRPr="00485AAE" w14:paraId="4C581D4B" w14:textId="77777777" w:rsidTr="00F45148">
        <w:trPr>
          <w:trHeight w:val="1380"/>
        </w:trPr>
        <w:tc>
          <w:tcPr>
            <w:tcW w:w="3272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14:paraId="5369BE7C" w14:textId="1C5A7A9C" w:rsidR="00F316AD" w:rsidRPr="00485AAE" w:rsidRDefault="000011F4" w:rsidP="000011F4">
            <w:pPr>
              <w:spacing w:line="240" w:lineRule="auto"/>
              <w:jc w:val="center"/>
            </w:pPr>
            <w:r w:rsidRPr="008D3DEB">
              <w:rPr>
                <w:sz w:val="22"/>
                <w:szCs w:val="22"/>
              </w:rPr>
              <w:t xml:space="preserve">Palma de Mallorca  </w:t>
            </w:r>
            <w:r w:rsidR="008D3DEB">
              <w:rPr>
                <w:sz w:val="22"/>
                <w:szCs w:val="22"/>
              </w:rPr>
              <w:t xml:space="preserve">    </w:t>
            </w:r>
            <w:r w:rsidRPr="008D3DEB">
              <w:rPr>
                <w:sz w:val="22"/>
                <w:szCs w:val="22"/>
              </w:rPr>
              <w:t xml:space="preserve">  </w:t>
            </w:r>
            <w:r w:rsidR="00FF3B84" w:rsidRPr="008D3DEB">
              <w:rPr>
                <w:sz w:val="22"/>
                <w:szCs w:val="22"/>
              </w:rPr>
              <w:t xml:space="preserve"> </w:t>
            </w:r>
            <w:r w:rsidRPr="008D3DEB">
              <w:rPr>
                <w:sz w:val="22"/>
                <w:szCs w:val="22"/>
              </w:rPr>
              <w:t xml:space="preserve"> </w:t>
            </w:r>
            <w:r w:rsidR="00297D68" w:rsidRPr="008D3DEB">
              <w:rPr>
                <w:sz w:val="22"/>
                <w:szCs w:val="22"/>
              </w:rPr>
              <w:t xml:space="preserve"> </w:t>
            </w:r>
            <w:r w:rsidR="008D3DEB">
              <w:rPr>
                <w:sz w:val="22"/>
                <w:szCs w:val="22"/>
              </w:rPr>
              <w:t xml:space="preserve">        </w:t>
            </w:r>
            <w:r w:rsidR="00297D68" w:rsidRPr="008D3DEB">
              <w:rPr>
                <w:sz w:val="22"/>
                <w:szCs w:val="22"/>
              </w:rPr>
              <w:t>Islas Baleares</w:t>
            </w:r>
          </w:p>
        </w:tc>
        <w:tc>
          <w:tcPr>
            <w:tcW w:w="3118" w:type="dxa"/>
            <w:tcBorders>
              <w:top w:val="single" w:sz="24" w:space="0" w:color="BF9268" w:themeColor="accent2"/>
            </w:tcBorders>
            <w:vAlign w:val="center"/>
          </w:tcPr>
          <w:p w14:paraId="1ABD782F" w14:textId="31C7BF38" w:rsidR="00F316AD" w:rsidRPr="00485AAE" w:rsidRDefault="00502BDE" w:rsidP="00D20DA9">
            <w:pPr>
              <w:jc w:val="center"/>
            </w:pPr>
            <w:r w:rsidRPr="008D3DEB">
              <w:rPr>
                <w:sz w:val="22"/>
                <w:szCs w:val="22"/>
              </w:rPr>
              <w:t>+34</w:t>
            </w:r>
            <w:r w:rsidR="008D3DEB">
              <w:rPr>
                <w:sz w:val="22"/>
                <w:szCs w:val="22"/>
              </w:rPr>
              <w:t xml:space="preserve"> </w:t>
            </w:r>
            <w:r w:rsidR="00297D68" w:rsidRPr="008D3DEB">
              <w:rPr>
                <w:sz w:val="22"/>
                <w:szCs w:val="22"/>
              </w:rPr>
              <w:t>634 58 56 67</w:t>
            </w:r>
          </w:p>
        </w:tc>
        <w:tc>
          <w:tcPr>
            <w:tcW w:w="2661" w:type="dxa"/>
            <w:tcBorders>
              <w:top w:val="single" w:sz="24" w:space="0" w:color="BF9268" w:themeColor="accent2"/>
            </w:tcBorders>
            <w:vAlign w:val="center"/>
          </w:tcPr>
          <w:p w14:paraId="71B87472" w14:textId="47DBA8F8" w:rsidR="00F316AD" w:rsidRPr="00485AAE" w:rsidRDefault="00297D68" w:rsidP="00D20DA9">
            <w:pPr>
              <w:jc w:val="center"/>
            </w:pPr>
            <w:r w:rsidRPr="008D3DEB">
              <w:rPr>
                <w:sz w:val="22"/>
                <w:szCs w:val="22"/>
              </w:rPr>
              <w:t>laura.lmg12@gmail.com</w:t>
            </w:r>
            <w:r w:rsidR="00D20DA9" w:rsidRPr="008D3DEB">
              <w:rPr>
                <w:sz w:val="22"/>
                <w:szCs w:val="22"/>
                <w:lang w:bidi="es-ES"/>
              </w:rPr>
              <w:t xml:space="preserve"> </w:t>
            </w:r>
          </w:p>
        </w:tc>
      </w:tr>
      <w:tr w:rsidR="00587CD2" w:rsidRPr="00485AAE" w14:paraId="5A91557F" w14:textId="77777777" w:rsidTr="00F45148">
        <w:trPr>
          <w:trHeight w:val="220"/>
        </w:trPr>
        <w:tc>
          <w:tcPr>
            <w:tcW w:w="3272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327E56C" w14:textId="7088D2F3" w:rsidR="00CD50FD" w:rsidRPr="00485AAE" w:rsidRDefault="008D3DEB" w:rsidP="00F45148">
            <w:pPr>
              <w:pStyle w:val="Ttulo2"/>
              <w:jc w:val="center"/>
            </w:pPr>
            <w:r>
              <w:t>TECNOLOGÍAS</w:t>
            </w:r>
            <w:sdt>
              <w:sdtPr>
                <w:rPr>
                  <w:rStyle w:val="Resaltar"/>
                </w:rPr>
                <w:id w:val="-908075200"/>
                <w:placeholder>
                  <w:docPart w:val="0F19EA998A6A4A6A85B19F3292E09D2F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Resaltar"/>
                </w:rPr>
              </w:sdtEndPr>
              <w:sdtContent>
                <w:r w:rsidR="00D26A79" w:rsidRPr="00485AAE">
                  <w:rPr>
                    <w:rStyle w:val="Resaltar"/>
                    <w:lang w:bidi="es-ES"/>
                  </w:rPr>
                  <w:t>—</w:t>
                </w:r>
              </w:sdtContent>
            </w:sdt>
          </w:p>
        </w:tc>
        <w:tc>
          <w:tcPr>
            <w:tcW w:w="3118" w:type="dxa"/>
            <w:vMerge w:val="restart"/>
            <w:shd w:val="clear" w:color="auto" w:fill="303848" w:themeFill="accent1"/>
            <w:vAlign w:val="center"/>
          </w:tcPr>
          <w:p w14:paraId="3C994071" w14:textId="77777777" w:rsidR="00CD50FD" w:rsidRPr="00485AAE" w:rsidRDefault="005A00C3" w:rsidP="00D20DA9">
            <w:pPr>
              <w:pStyle w:val="Ttulo1"/>
              <w:framePr w:wrap="around"/>
            </w:pPr>
            <w:sdt>
              <w:sdtPr>
                <w:id w:val="-1748876717"/>
                <w:placeholder>
                  <w:docPart w:val="8D9A89F6EAE9482A81DFAADC7667DD7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EXPERIENCIA</w:t>
                </w:r>
              </w:sdtContent>
            </w:sdt>
          </w:p>
        </w:tc>
        <w:tc>
          <w:tcPr>
            <w:tcW w:w="2661" w:type="dxa"/>
            <w:tcBorders>
              <w:bottom w:val="single" w:sz="18" w:space="0" w:color="BF9268" w:themeColor="accent2"/>
            </w:tcBorders>
          </w:tcPr>
          <w:p w14:paraId="5E4A1194" w14:textId="77777777" w:rsidR="00CD50FD" w:rsidRPr="00485AAE" w:rsidRDefault="00CD50FD"/>
        </w:tc>
      </w:tr>
      <w:tr w:rsidR="00587CD2" w:rsidRPr="00485AAE" w14:paraId="43BBF13B" w14:textId="77777777" w:rsidTr="00F45148">
        <w:trPr>
          <w:trHeight w:val="288"/>
        </w:trPr>
        <w:tc>
          <w:tcPr>
            <w:tcW w:w="3272" w:type="dxa"/>
            <w:gridSpan w:val="3"/>
            <w:vMerge/>
            <w:shd w:val="clear" w:color="auto" w:fill="F2F2F2" w:themeFill="background1" w:themeFillShade="F2"/>
            <w:vAlign w:val="center"/>
          </w:tcPr>
          <w:p w14:paraId="1489D736" w14:textId="77777777" w:rsidR="00CD50FD" w:rsidRPr="00485AAE" w:rsidRDefault="00CD50FD" w:rsidP="0040233B">
            <w:pPr>
              <w:pStyle w:val="Ttulo2"/>
            </w:pPr>
          </w:p>
        </w:tc>
        <w:tc>
          <w:tcPr>
            <w:tcW w:w="3118" w:type="dxa"/>
            <w:vMerge/>
            <w:shd w:val="clear" w:color="auto" w:fill="303848" w:themeFill="accent1"/>
            <w:vAlign w:val="center"/>
          </w:tcPr>
          <w:p w14:paraId="0711DF94" w14:textId="77777777" w:rsidR="00CD50FD" w:rsidRPr="00485AAE" w:rsidRDefault="00CD50FD" w:rsidP="0040233B">
            <w:pPr>
              <w:pStyle w:val="Ttulo1"/>
              <w:framePr w:wrap="around"/>
            </w:pPr>
          </w:p>
        </w:tc>
        <w:tc>
          <w:tcPr>
            <w:tcW w:w="2661" w:type="dxa"/>
          </w:tcPr>
          <w:p w14:paraId="53BAE3A4" w14:textId="77777777" w:rsidR="00CD50FD" w:rsidRPr="00485AAE" w:rsidRDefault="00CD50FD"/>
        </w:tc>
      </w:tr>
      <w:tr w:rsidR="001A7448" w:rsidRPr="00485AAE" w14:paraId="5570F789" w14:textId="77777777" w:rsidTr="0073104A">
        <w:trPr>
          <w:trHeight w:val="2066"/>
        </w:trPr>
        <w:tc>
          <w:tcPr>
            <w:tcW w:w="1429" w:type="dxa"/>
            <w:shd w:val="clear" w:color="auto" w:fill="F2F2F2" w:themeFill="background1" w:themeFillShade="F2"/>
          </w:tcPr>
          <w:p w14:paraId="14E6B5FA" w14:textId="77777777" w:rsidR="001A7448" w:rsidRDefault="001A7448" w:rsidP="001A7448">
            <w:pPr>
              <w:pStyle w:val="Texto"/>
              <w:rPr>
                <w:b/>
                <w:bCs/>
                <w:color w:val="BA8E2C" w:themeColor="accent4" w:themeShade="BF"/>
                <w:lang w:val="en-US"/>
              </w:rPr>
            </w:pPr>
          </w:p>
          <w:p w14:paraId="3B7BE0DE" w14:textId="20C46C2A" w:rsidR="001A7448" w:rsidRPr="00123B40" w:rsidRDefault="001A7448" w:rsidP="001A7448">
            <w:pPr>
              <w:pStyle w:val="Texto"/>
              <w:rPr>
                <w:b/>
                <w:bCs/>
                <w:color w:val="BA8E2C" w:themeColor="accent4" w:themeShade="BF"/>
                <w:lang w:val="en-US"/>
              </w:rPr>
            </w:pPr>
            <w:r w:rsidRPr="00123B40">
              <w:rPr>
                <w:b/>
                <w:bCs/>
                <w:color w:val="BA8E2C" w:themeColor="accent4" w:themeShade="BF"/>
                <w:lang w:val="en-US"/>
              </w:rPr>
              <w:t>Front</w:t>
            </w:r>
            <w:r w:rsidR="00C63585">
              <w:rPr>
                <w:b/>
                <w:bCs/>
                <w:color w:val="BA8E2C" w:themeColor="accent4" w:themeShade="BF"/>
                <w:lang w:val="en-US"/>
              </w:rPr>
              <w:t xml:space="preserve"> </w:t>
            </w:r>
            <w:r w:rsidRPr="00123B40">
              <w:rPr>
                <w:b/>
                <w:bCs/>
                <w:color w:val="BA8E2C" w:themeColor="accent4" w:themeShade="BF"/>
                <w:lang w:val="en-US"/>
              </w:rPr>
              <w:t>end</w:t>
            </w:r>
          </w:p>
          <w:p w14:paraId="1A6E7FD7" w14:textId="77777777" w:rsidR="001A7448" w:rsidRPr="00730032" w:rsidRDefault="001A7448" w:rsidP="001A7448">
            <w:pPr>
              <w:pStyle w:val="Prrafodelista"/>
              <w:numPr>
                <w:ilvl w:val="0"/>
                <w:numId w:val="4"/>
              </w:numPr>
              <w:ind w:left="360"/>
              <w:rPr>
                <w:color w:val="404040" w:themeColor="text1" w:themeTint="BF"/>
                <w:sz w:val="20"/>
                <w:lang w:val="en-US"/>
              </w:rPr>
            </w:pPr>
            <w:r w:rsidRPr="00730032">
              <w:rPr>
                <w:color w:val="404040" w:themeColor="text1" w:themeTint="BF"/>
                <w:sz w:val="20"/>
                <w:lang w:val="en-US"/>
              </w:rPr>
              <w:t>HTML5</w:t>
            </w:r>
          </w:p>
          <w:p w14:paraId="755FA92E" w14:textId="77777777" w:rsidR="001A7448" w:rsidRDefault="001A7448" w:rsidP="00B16F2D">
            <w:pPr>
              <w:pStyle w:val="Prrafodelista"/>
              <w:numPr>
                <w:ilvl w:val="0"/>
                <w:numId w:val="4"/>
              </w:numPr>
              <w:ind w:left="360"/>
              <w:rPr>
                <w:color w:val="404040" w:themeColor="text1" w:themeTint="BF"/>
                <w:sz w:val="20"/>
                <w:lang w:val="en-US"/>
              </w:rPr>
            </w:pPr>
            <w:r w:rsidRPr="00730032">
              <w:rPr>
                <w:color w:val="404040" w:themeColor="text1" w:themeTint="BF"/>
                <w:sz w:val="20"/>
                <w:lang w:val="en-US"/>
              </w:rPr>
              <w:t>CSS3</w:t>
            </w:r>
          </w:p>
          <w:p w14:paraId="51B3FF26" w14:textId="5299912E" w:rsidR="001A7448" w:rsidRPr="001A7448" w:rsidRDefault="001A7448" w:rsidP="00B16F2D">
            <w:pPr>
              <w:pStyle w:val="Prrafodelista"/>
              <w:numPr>
                <w:ilvl w:val="0"/>
                <w:numId w:val="4"/>
              </w:numPr>
              <w:ind w:left="360"/>
              <w:rPr>
                <w:color w:val="404040" w:themeColor="text1" w:themeTint="BF"/>
                <w:sz w:val="20"/>
                <w:lang w:val="en-US"/>
              </w:rPr>
            </w:pPr>
            <w:r>
              <w:rPr>
                <w:color w:val="404040" w:themeColor="text1" w:themeTint="BF"/>
                <w:sz w:val="20"/>
                <w:lang w:val="en-US"/>
              </w:rPr>
              <w:t>Sass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47A662F7" w14:textId="71E0079E" w:rsidR="001A7448" w:rsidRDefault="001A7448" w:rsidP="001A7448">
            <w:pPr>
              <w:pStyle w:val="Prrafodelista"/>
              <w:ind w:left="360"/>
              <w:rPr>
                <w:color w:val="404040" w:themeColor="text1" w:themeTint="BF"/>
                <w:sz w:val="20"/>
                <w:lang w:val="en-US"/>
              </w:rPr>
            </w:pPr>
          </w:p>
          <w:p w14:paraId="3A912366" w14:textId="77777777" w:rsidR="001A7448" w:rsidRDefault="001A7448" w:rsidP="001A7448">
            <w:pPr>
              <w:pStyle w:val="Prrafodelista"/>
              <w:ind w:left="360"/>
              <w:rPr>
                <w:color w:val="404040" w:themeColor="text1" w:themeTint="BF"/>
                <w:sz w:val="20"/>
                <w:lang w:val="en-US"/>
              </w:rPr>
            </w:pPr>
          </w:p>
          <w:p w14:paraId="1D147A1B" w14:textId="686361A8" w:rsidR="001A7448" w:rsidRDefault="001A7448" w:rsidP="001A7448">
            <w:pPr>
              <w:pStyle w:val="Prrafodelista"/>
              <w:numPr>
                <w:ilvl w:val="0"/>
                <w:numId w:val="4"/>
              </w:numPr>
              <w:ind w:left="360"/>
              <w:rPr>
                <w:color w:val="404040" w:themeColor="text1" w:themeTint="BF"/>
                <w:sz w:val="20"/>
                <w:lang w:val="en-US"/>
              </w:rPr>
            </w:pPr>
            <w:r>
              <w:rPr>
                <w:color w:val="404040" w:themeColor="text1" w:themeTint="BF"/>
                <w:sz w:val="20"/>
                <w:lang w:val="en-US"/>
              </w:rPr>
              <w:t>JavaScript</w:t>
            </w:r>
          </w:p>
          <w:p w14:paraId="5615B137" w14:textId="517BA959" w:rsidR="001A7448" w:rsidRPr="001A7448" w:rsidRDefault="001A7448" w:rsidP="00B16F2D">
            <w:pPr>
              <w:pStyle w:val="Prrafodelista"/>
              <w:numPr>
                <w:ilvl w:val="0"/>
                <w:numId w:val="4"/>
              </w:numPr>
              <w:ind w:left="360"/>
              <w:rPr>
                <w:color w:val="404040" w:themeColor="text1" w:themeTint="BF"/>
                <w:sz w:val="20"/>
                <w:lang w:val="en-US"/>
              </w:rPr>
            </w:pPr>
            <w:proofErr w:type="spellStart"/>
            <w:r>
              <w:rPr>
                <w:color w:val="404040" w:themeColor="text1" w:themeTint="BF"/>
                <w:sz w:val="20"/>
                <w:lang w:val="en-US"/>
              </w:rPr>
              <w:t>VueJS</w:t>
            </w:r>
            <w:proofErr w:type="spellEnd"/>
          </w:p>
        </w:tc>
        <w:tc>
          <w:tcPr>
            <w:tcW w:w="5779" w:type="dxa"/>
            <w:gridSpan w:val="2"/>
            <w:vMerge w:val="restart"/>
            <w:vAlign w:val="center"/>
          </w:tcPr>
          <w:p w14:paraId="09E25214" w14:textId="77777777" w:rsidR="008D3DEB" w:rsidRDefault="008D3DEB" w:rsidP="00D20DA9">
            <w:pPr>
              <w:pStyle w:val="Texto"/>
              <w:rPr>
                <w:b/>
                <w:bCs/>
                <w:color w:val="BA8E2C" w:themeColor="accent4" w:themeShade="BF"/>
              </w:rPr>
            </w:pPr>
          </w:p>
          <w:p w14:paraId="2C158CE8" w14:textId="25C4CC67" w:rsidR="001A7448" w:rsidRPr="00123B40" w:rsidRDefault="001A7448" w:rsidP="00D20DA9">
            <w:pPr>
              <w:pStyle w:val="Texto"/>
              <w:rPr>
                <w:b/>
                <w:bCs/>
                <w:color w:val="BA8E2C" w:themeColor="accent4" w:themeShade="BF"/>
              </w:rPr>
            </w:pPr>
            <w:r w:rsidRPr="00123B40">
              <w:rPr>
                <w:b/>
                <w:bCs/>
                <w:color w:val="BA8E2C" w:themeColor="accent4" w:themeShade="BF"/>
              </w:rPr>
              <w:t xml:space="preserve">Desarrolladora Full </w:t>
            </w:r>
            <w:proofErr w:type="spellStart"/>
            <w:r w:rsidRPr="00123B40">
              <w:rPr>
                <w:b/>
                <w:bCs/>
                <w:color w:val="BA8E2C" w:themeColor="accent4" w:themeShade="BF"/>
              </w:rPr>
              <w:t>Stack</w:t>
            </w:r>
            <w:proofErr w:type="spellEnd"/>
          </w:p>
          <w:p w14:paraId="3AF83920" w14:textId="11CEBC94" w:rsidR="001A7448" w:rsidRPr="00F265C3" w:rsidRDefault="001A7448" w:rsidP="002143C4">
            <w:pPr>
              <w:rPr>
                <w:color w:val="7F7F7F" w:themeColor="text1" w:themeTint="80"/>
                <w:sz w:val="20"/>
              </w:rPr>
            </w:pPr>
            <w:r w:rsidRPr="00F265C3">
              <w:rPr>
                <w:color w:val="7F7F7F" w:themeColor="text1" w:themeTint="80"/>
                <w:sz w:val="20"/>
              </w:rPr>
              <w:t>Septiembre 2021 – En curso</w:t>
            </w:r>
          </w:p>
          <w:p w14:paraId="617E08E3" w14:textId="1E4049AA" w:rsidR="001A7448" w:rsidRDefault="001A7448" w:rsidP="00B43539">
            <w:pPr>
              <w:spacing w:line="276" w:lineRule="auto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Experiencia trabajando con </w:t>
            </w:r>
            <w:r w:rsidRPr="00FD693D">
              <w:rPr>
                <w:b/>
                <w:bCs/>
                <w:color w:val="404040" w:themeColor="text1" w:themeTint="BF"/>
                <w:sz w:val="20"/>
              </w:rPr>
              <w:t>Git</w:t>
            </w:r>
            <w:r>
              <w:rPr>
                <w:color w:val="404040" w:themeColor="text1" w:themeTint="BF"/>
                <w:sz w:val="20"/>
              </w:rPr>
              <w:t xml:space="preserve"> y elaborando proyectos mediante la aplicación de los lenguajes de desarrollo web </w:t>
            </w:r>
            <w:r w:rsidRPr="00FD693D">
              <w:rPr>
                <w:b/>
                <w:bCs/>
                <w:color w:val="404040" w:themeColor="text1" w:themeTint="BF"/>
                <w:sz w:val="20"/>
              </w:rPr>
              <w:t>HTML, CSS, SASS, JavaScript</w:t>
            </w:r>
            <w:r>
              <w:rPr>
                <w:b/>
                <w:bCs/>
                <w:color w:val="404040" w:themeColor="text1" w:themeTint="BF"/>
                <w:sz w:val="20"/>
              </w:rPr>
              <w:t xml:space="preserve"> </w:t>
            </w:r>
            <w:r w:rsidRPr="00502BDE">
              <w:rPr>
                <w:color w:val="404040" w:themeColor="text1" w:themeTint="BF"/>
                <w:sz w:val="20"/>
              </w:rPr>
              <w:t>y</w:t>
            </w:r>
            <w:r w:rsidRPr="00FD693D">
              <w:rPr>
                <w:b/>
                <w:bCs/>
                <w:color w:val="404040" w:themeColor="text1" w:themeTint="BF"/>
                <w:sz w:val="20"/>
              </w:rPr>
              <w:t xml:space="preserve"> </w:t>
            </w:r>
            <w:proofErr w:type="spellStart"/>
            <w:r w:rsidRPr="00FD693D">
              <w:rPr>
                <w:b/>
                <w:bCs/>
                <w:color w:val="404040" w:themeColor="text1" w:themeTint="BF"/>
                <w:sz w:val="20"/>
              </w:rPr>
              <w:t>VueJS</w:t>
            </w:r>
            <w:proofErr w:type="spellEnd"/>
            <w:r>
              <w:rPr>
                <w:color w:val="404040" w:themeColor="text1" w:themeTint="BF"/>
                <w:sz w:val="20"/>
              </w:rPr>
              <w:t>, entre otros</w:t>
            </w:r>
          </w:p>
          <w:p w14:paraId="5308C831" w14:textId="77777777" w:rsidR="001A7448" w:rsidRDefault="001A7448" w:rsidP="002143C4">
            <w:pPr>
              <w:rPr>
                <w:color w:val="404040" w:themeColor="text1" w:themeTint="BF"/>
                <w:sz w:val="20"/>
              </w:rPr>
            </w:pPr>
          </w:p>
          <w:p w14:paraId="5CB1009E" w14:textId="70ABB735" w:rsidR="001A7448" w:rsidRPr="00123B40" w:rsidRDefault="001A7448" w:rsidP="008325FC">
            <w:pPr>
              <w:pStyle w:val="Texto"/>
              <w:rPr>
                <w:b/>
                <w:bCs/>
                <w:color w:val="BA8E2C" w:themeColor="accent4" w:themeShade="BF"/>
              </w:rPr>
            </w:pPr>
            <w:r w:rsidRPr="00123B40">
              <w:rPr>
                <w:b/>
                <w:bCs/>
                <w:color w:val="BA8E2C" w:themeColor="accent4" w:themeShade="BF"/>
              </w:rPr>
              <w:t xml:space="preserve">Investigadora </w:t>
            </w:r>
            <w:r w:rsidR="00EE0523" w:rsidRPr="00EE0523">
              <w:rPr>
                <w:color w:val="BA8E2C" w:themeColor="accent4" w:themeShade="BF"/>
              </w:rPr>
              <w:t>-</w:t>
            </w:r>
            <w:r w:rsidRPr="00EE0523">
              <w:rPr>
                <w:color w:val="BA8E2C" w:themeColor="accent4" w:themeShade="BF"/>
              </w:rPr>
              <w:t xml:space="preserve"> Instituto de Investigación Sanitaria de las Islas Baleares (</w:t>
            </w:r>
            <w:proofErr w:type="spellStart"/>
            <w:r w:rsidRPr="00EE0523">
              <w:rPr>
                <w:color w:val="BA8E2C" w:themeColor="accent4" w:themeShade="BF"/>
              </w:rPr>
              <w:t>IdISBa</w:t>
            </w:r>
            <w:proofErr w:type="spellEnd"/>
            <w:r w:rsidRPr="00EE0523">
              <w:rPr>
                <w:color w:val="BA8E2C" w:themeColor="accent4" w:themeShade="BF"/>
              </w:rPr>
              <w:t>)</w:t>
            </w:r>
          </w:p>
          <w:p w14:paraId="0D7198D9" w14:textId="71BE402B" w:rsidR="001A7448" w:rsidRPr="00F265C3" w:rsidRDefault="001A7448" w:rsidP="008325FC">
            <w:pPr>
              <w:rPr>
                <w:color w:val="7F7F7F" w:themeColor="text1" w:themeTint="80"/>
                <w:sz w:val="20"/>
              </w:rPr>
            </w:pPr>
            <w:r w:rsidRPr="00F265C3">
              <w:rPr>
                <w:color w:val="7F7F7F" w:themeColor="text1" w:themeTint="80"/>
                <w:sz w:val="20"/>
              </w:rPr>
              <w:t xml:space="preserve">Diciembre 2020 – </w:t>
            </w:r>
            <w:proofErr w:type="gramStart"/>
            <w:r w:rsidRPr="00F265C3">
              <w:rPr>
                <w:color w:val="7F7F7F" w:themeColor="text1" w:themeTint="80"/>
                <w:sz w:val="20"/>
              </w:rPr>
              <w:t>Septiembre</w:t>
            </w:r>
            <w:proofErr w:type="gramEnd"/>
            <w:r w:rsidRPr="00F265C3">
              <w:rPr>
                <w:color w:val="7F7F7F" w:themeColor="text1" w:themeTint="80"/>
                <w:sz w:val="20"/>
              </w:rPr>
              <w:t xml:space="preserve"> 2021</w:t>
            </w:r>
          </w:p>
          <w:p w14:paraId="2AB0B054" w14:textId="5B433753" w:rsidR="001A7448" w:rsidRPr="006D139F" w:rsidRDefault="001A7448" w:rsidP="006D139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color w:val="auto"/>
                <w:sz w:val="20"/>
              </w:rPr>
            </w:pPr>
            <w:r>
              <w:rPr>
                <w:color w:val="auto"/>
                <w:sz w:val="20"/>
                <w:szCs w:val="20"/>
              </w:rPr>
              <w:t>Soporte en el desarrollo de proyectos de investigación multidisciplinares</w:t>
            </w:r>
          </w:p>
          <w:p w14:paraId="36A23B7E" w14:textId="37DBCECB" w:rsidR="001A7448" w:rsidRPr="00BE4C3E" w:rsidRDefault="001A7448" w:rsidP="00BE4C3E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color w:val="auto"/>
                <w:sz w:val="20"/>
              </w:rPr>
            </w:pPr>
            <w:r w:rsidRPr="006D139F">
              <w:rPr>
                <w:color w:val="auto"/>
                <w:sz w:val="20"/>
                <w:szCs w:val="20"/>
              </w:rPr>
              <w:t>Desarrollo independiente de</w:t>
            </w:r>
            <w:r>
              <w:rPr>
                <w:color w:val="auto"/>
                <w:sz w:val="20"/>
                <w:szCs w:val="20"/>
              </w:rPr>
              <w:t xml:space="preserve"> un proyecto innovador mediante el uso </w:t>
            </w:r>
            <w:r w:rsidRPr="00BE4C3E">
              <w:rPr>
                <w:color w:val="auto"/>
                <w:sz w:val="20"/>
                <w:szCs w:val="20"/>
              </w:rPr>
              <w:t>de</w:t>
            </w:r>
            <w:r>
              <w:rPr>
                <w:color w:val="auto"/>
                <w:sz w:val="20"/>
                <w:szCs w:val="20"/>
              </w:rPr>
              <w:t xml:space="preserve"> nuevas</w:t>
            </w:r>
            <w:r w:rsidRPr="00BE4C3E">
              <w:rPr>
                <w:color w:val="auto"/>
                <w:sz w:val="20"/>
                <w:szCs w:val="20"/>
              </w:rPr>
              <w:t xml:space="preserve"> tecnologías</w:t>
            </w:r>
            <w:r>
              <w:rPr>
                <w:color w:val="auto"/>
                <w:sz w:val="20"/>
                <w:szCs w:val="20"/>
              </w:rPr>
              <w:t xml:space="preserve"> </w:t>
            </w:r>
          </w:p>
          <w:p w14:paraId="684D754B" w14:textId="77777777" w:rsidR="001A7448" w:rsidRPr="00177980" w:rsidRDefault="001A7448" w:rsidP="00B16F2D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color w:val="auto"/>
                <w:sz w:val="20"/>
              </w:rPr>
            </w:pPr>
            <w:r>
              <w:rPr>
                <w:color w:val="auto"/>
                <w:sz w:val="20"/>
                <w:szCs w:val="20"/>
              </w:rPr>
              <w:t>Impartición de las nuevas tecnologías aprendidas de forma autónoma</w:t>
            </w:r>
          </w:p>
          <w:p w14:paraId="4D2BE3AF" w14:textId="27CA91FC" w:rsidR="008D3DEB" w:rsidRDefault="008D3DEB" w:rsidP="00177980">
            <w:pPr>
              <w:spacing w:line="276" w:lineRule="auto"/>
              <w:rPr>
                <w:color w:val="auto"/>
                <w:sz w:val="20"/>
              </w:rPr>
            </w:pPr>
          </w:p>
          <w:p w14:paraId="247FC9E4" w14:textId="60E54DBF" w:rsidR="001A7448" w:rsidRPr="00177980" w:rsidRDefault="001A7448" w:rsidP="00177980">
            <w:pPr>
              <w:spacing w:line="276" w:lineRule="auto"/>
              <w:rPr>
                <w:color w:val="auto"/>
                <w:sz w:val="20"/>
              </w:rPr>
            </w:pPr>
          </w:p>
        </w:tc>
      </w:tr>
      <w:tr w:rsidR="001A7448" w:rsidRPr="00485AAE" w14:paraId="3F01FC38" w14:textId="77777777" w:rsidTr="0073104A">
        <w:trPr>
          <w:trHeight w:val="1278"/>
        </w:trPr>
        <w:tc>
          <w:tcPr>
            <w:tcW w:w="1429" w:type="dxa"/>
            <w:shd w:val="clear" w:color="auto" w:fill="F2F2F2" w:themeFill="background1" w:themeFillShade="F2"/>
          </w:tcPr>
          <w:p w14:paraId="49BAF2F3" w14:textId="19BA164B" w:rsidR="001A7448" w:rsidRPr="00123B40" w:rsidRDefault="001A7448" w:rsidP="001A7448">
            <w:pPr>
              <w:pStyle w:val="Texto"/>
              <w:rPr>
                <w:b/>
                <w:bCs/>
                <w:color w:val="BA8E2C" w:themeColor="accent4" w:themeShade="BF"/>
                <w:lang w:val="en-US"/>
              </w:rPr>
            </w:pPr>
            <w:r w:rsidRPr="00123B40">
              <w:rPr>
                <w:b/>
                <w:bCs/>
                <w:color w:val="BA8E2C" w:themeColor="accent4" w:themeShade="BF"/>
                <w:lang w:val="en-US"/>
              </w:rPr>
              <w:t>Back</w:t>
            </w:r>
            <w:r w:rsidR="00C63585">
              <w:rPr>
                <w:b/>
                <w:bCs/>
                <w:color w:val="BA8E2C" w:themeColor="accent4" w:themeShade="BF"/>
                <w:lang w:val="en-US"/>
              </w:rPr>
              <w:t xml:space="preserve"> </w:t>
            </w:r>
            <w:r w:rsidRPr="00123B40">
              <w:rPr>
                <w:b/>
                <w:bCs/>
                <w:color w:val="BA8E2C" w:themeColor="accent4" w:themeShade="BF"/>
                <w:lang w:val="en-US"/>
              </w:rPr>
              <w:t>end</w:t>
            </w:r>
          </w:p>
          <w:p w14:paraId="240736CF" w14:textId="77777777" w:rsidR="001A7448" w:rsidRPr="00730032" w:rsidRDefault="001A7448" w:rsidP="001A7448">
            <w:pPr>
              <w:pStyle w:val="Prrafodelista"/>
              <w:numPr>
                <w:ilvl w:val="0"/>
                <w:numId w:val="4"/>
              </w:numPr>
              <w:ind w:left="360"/>
              <w:rPr>
                <w:color w:val="404040" w:themeColor="text1" w:themeTint="BF"/>
                <w:sz w:val="20"/>
                <w:lang w:val="en-US"/>
              </w:rPr>
            </w:pPr>
            <w:r w:rsidRPr="00730032">
              <w:rPr>
                <w:color w:val="404040" w:themeColor="text1" w:themeTint="BF"/>
                <w:sz w:val="20"/>
                <w:lang w:val="en-US"/>
              </w:rPr>
              <w:t>Python</w:t>
            </w:r>
          </w:p>
          <w:p w14:paraId="43CE7792" w14:textId="77777777" w:rsidR="001A7448" w:rsidRDefault="001A7448" w:rsidP="001A7448">
            <w:pPr>
              <w:pStyle w:val="Prrafodelista"/>
              <w:numPr>
                <w:ilvl w:val="0"/>
                <w:numId w:val="4"/>
              </w:numPr>
              <w:ind w:left="360"/>
              <w:rPr>
                <w:color w:val="404040" w:themeColor="text1" w:themeTint="BF"/>
                <w:sz w:val="20"/>
                <w:lang w:val="en-US"/>
              </w:rPr>
            </w:pPr>
            <w:r w:rsidRPr="00730032">
              <w:rPr>
                <w:color w:val="404040" w:themeColor="text1" w:themeTint="BF"/>
                <w:sz w:val="20"/>
                <w:lang w:val="en-US"/>
              </w:rPr>
              <w:t>NodeJS</w:t>
            </w:r>
          </w:p>
          <w:p w14:paraId="228133FC" w14:textId="77777777" w:rsidR="001A7448" w:rsidRPr="0095032A" w:rsidRDefault="001A7448" w:rsidP="006A64A3">
            <w:pPr>
              <w:pStyle w:val="Texto"/>
              <w:rPr>
                <w:u w:val="single"/>
              </w:rPr>
            </w:pP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4526571B" w14:textId="77777777" w:rsidR="001A7448" w:rsidRDefault="001A7448" w:rsidP="001A7448">
            <w:pPr>
              <w:pStyle w:val="Prrafodelista"/>
              <w:ind w:left="360"/>
              <w:rPr>
                <w:color w:val="404040" w:themeColor="text1" w:themeTint="BF"/>
                <w:sz w:val="20"/>
                <w:lang w:val="en-US"/>
              </w:rPr>
            </w:pPr>
          </w:p>
          <w:p w14:paraId="78020C08" w14:textId="404C2B4F" w:rsidR="001A7448" w:rsidRPr="00730032" w:rsidRDefault="001A7448" w:rsidP="001A7448">
            <w:pPr>
              <w:pStyle w:val="Prrafodelista"/>
              <w:numPr>
                <w:ilvl w:val="0"/>
                <w:numId w:val="4"/>
              </w:numPr>
              <w:ind w:left="360"/>
              <w:rPr>
                <w:color w:val="404040" w:themeColor="text1" w:themeTint="BF"/>
                <w:sz w:val="20"/>
                <w:lang w:val="en-US"/>
              </w:rPr>
            </w:pPr>
            <w:r>
              <w:rPr>
                <w:color w:val="404040" w:themeColor="text1" w:themeTint="BF"/>
                <w:sz w:val="20"/>
                <w:lang w:val="en-US"/>
              </w:rPr>
              <w:t>Express</w:t>
            </w:r>
          </w:p>
          <w:p w14:paraId="01947DBB" w14:textId="6C9D6349" w:rsidR="001A7448" w:rsidRDefault="001A7448" w:rsidP="001A7448">
            <w:pPr>
              <w:pStyle w:val="Prrafodelista"/>
              <w:numPr>
                <w:ilvl w:val="0"/>
                <w:numId w:val="4"/>
              </w:numPr>
              <w:ind w:left="360"/>
              <w:rPr>
                <w:color w:val="404040" w:themeColor="text1" w:themeTint="BF"/>
                <w:sz w:val="20"/>
                <w:lang w:val="en-US"/>
              </w:rPr>
            </w:pPr>
            <w:r>
              <w:rPr>
                <w:color w:val="404040" w:themeColor="text1" w:themeTint="BF"/>
                <w:sz w:val="20"/>
                <w:lang w:val="en-US"/>
              </w:rPr>
              <w:t>NPM</w:t>
            </w:r>
          </w:p>
          <w:p w14:paraId="26FFED5A" w14:textId="02200C36" w:rsidR="001A7448" w:rsidRPr="0095032A" w:rsidRDefault="001A7448" w:rsidP="006A64A3">
            <w:pPr>
              <w:pStyle w:val="Texto"/>
              <w:rPr>
                <w:u w:val="single"/>
              </w:rPr>
            </w:pPr>
          </w:p>
        </w:tc>
        <w:tc>
          <w:tcPr>
            <w:tcW w:w="5779" w:type="dxa"/>
            <w:gridSpan w:val="2"/>
            <w:vMerge/>
            <w:vAlign w:val="center"/>
          </w:tcPr>
          <w:p w14:paraId="43416665" w14:textId="77777777" w:rsidR="001A7448" w:rsidRPr="008325FC" w:rsidRDefault="001A7448" w:rsidP="00D20DA9">
            <w:pPr>
              <w:pStyle w:val="Texto"/>
              <w:rPr>
                <w:b/>
                <w:bCs/>
                <w:color w:val="BA8E2C" w:themeColor="accent4" w:themeShade="BF"/>
              </w:rPr>
            </w:pPr>
          </w:p>
        </w:tc>
      </w:tr>
      <w:tr w:rsidR="001A7448" w:rsidRPr="00485AAE" w14:paraId="4199D987" w14:textId="77777777" w:rsidTr="0073104A">
        <w:trPr>
          <w:trHeight w:val="890"/>
        </w:trPr>
        <w:tc>
          <w:tcPr>
            <w:tcW w:w="1429" w:type="dxa"/>
            <w:shd w:val="clear" w:color="auto" w:fill="F2F2F2" w:themeFill="background1" w:themeFillShade="F2"/>
          </w:tcPr>
          <w:p w14:paraId="3D14A787" w14:textId="77777777" w:rsidR="001A7448" w:rsidRPr="00123B40" w:rsidRDefault="001A7448" w:rsidP="001A7448">
            <w:pPr>
              <w:pStyle w:val="Texto"/>
              <w:rPr>
                <w:b/>
                <w:bCs/>
                <w:color w:val="BA8E2C" w:themeColor="accent4" w:themeShade="BF"/>
              </w:rPr>
            </w:pPr>
            <w:r w:rsidRPr="00123B40">
              <w:rPr>
                <w:b/>
                <w:bCs/>
                <w:color w:val="BA8E2C" w:themeColor="accent4" w:themeShade="BF"/>
              </w:rPr>
              <w:t>Otros</w:t>
            </w:r>
          </w:p>
          <w:p w14:paraId="5C6BACB3" w14:textId="77777777" w:rsidR="001A7448" w:rsidRPr="00730032" w:rsidRDefault="001A7448" w:rsidP="001A7448">
            <w:pPr>
              <w:pStyle w:val="Prrafodelista"/>
              <w:numPr>
                <w:ilvl w:val="0"/>
                <w:numId w:val="4"/>
              </w:numPr>
              <w:ind w:left="360"/>
              <w:rPr>
                <w:color w:val="404040" w:themeColor="text1" w:themeTint="BF"/>
                <w:sz w:val="20"/>
                <w:lang w:val="en-US"/>
              </w:rPr>
            </w:pPr>
            <w:r w:rsidRPr="00730032">
              <w:rPr>
                <w:color w:val="404040" w:themeColor="text1" w:themeTint="BF"/>
                <w:sz w:val="20"/>
                <w:lang w:val="en-US"/>
              </w:rPr>
              <w:t>C++</w:t>
            </w:r>
          </w:p>
          <w:p w14:paraId="6C57DF57" w14:textId="77777777" w:rsidR="001A7448" w:rsidRPr="0095032A" w:rsidRDefault="001A7448" w:rsidP="001A7448">
            <w:pPr>
              <w:pStyle w:val="Prrafodelista"/>
              <w:ind w:left="360"/>
              <w:rPr>
                <w:u w:val="single"/>
              </w:rPr>
            </w:pP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53E717D9" w14:textId="77777777" w:rsidR="001A7448" w:rsidRDefault="001A7448" w:rsidP="001A7448">
            <w:pPr>
              <w:pStyle w:val="Prrafodelista"/>
              <w:ind w:left="360"/>
              <w:rPr>
                <w:color w:val="404040" w:themeColor="text1" w:themeTint="BF"/>
                <w:sz w:val="20"/>
                <w:lang w:val="en-US"/>
              </w:rPr>
            </w:pPr>
          </w:p>
          <w:p w14:paraId="5EFF21C5" w14:textId="7CBF59DB" w:rsidR="001A7448" w:rsidRPr="00730032" w:rsidRDefault="001A7448" w:rsidP="001A7448">
            <w:pPr>
              <w:pStyle w:val="Prrafodelista"/>
              <w:numPr>
                <w:ilvl w:val="0"/>
                <w:numId w:val="4"/>
              </w:numPr>
              <w:ind w:left="360"/>
              <w:rPr>
                <w:color w:val="404040" w:themeColor="text1" w:themeTint="BF"/>
                <w:sz w:val="20"/>
                <w:lang w:val="en-US"/>
              </w:rPr>
            </w:pPr>
            <w:r w:rsidRPr="00730032">
              <w:rPr>
                <w:color w:val="404040" w:themeColor="text1" w:themeTint="BF"/>
                <w:sz w:val="20"/>
                <w:lang w:val="en-US"/>
              </w:rPr>
              <w:t>Git</w:t>
            </w:r>
          </w:p>
          <w:p w14:paraId="4A35CDC7" w14:textId="1979AFBF" w:rsidR="001A7448" w:rsidRPr="0095032A" w:rsidRDefault="001A7448" w:rsidP="006A64A3">
            <w:pPr>
              <w:pStyle w:val="Texto"/>
              <w:rPr>
                <w:u w:val="single"/>
              </w:rPr>
            </w:pPr>
          </w:p>
        </w:tc>
        <w:tc>
          <w:tcPr>
            <w:tcW w:w="5779" w:type="dxa"/>
            <w:gridSpan w:val="2"/>
            <w:vMerge/>
            <w:vAlign w:val="center"/>
          </w:tcPr>
          <w:p w14:paraId="0D24388B" w14:textId="77777777" w:rsidR="001A7448" w:rsidRPr="008325FC" w:rsidRDefault="001A7448" w:rsidP="00D20DA9">
            <w:pPr>
              <w:pStyle w:val="Texto"/>
              <w:rPr>
                <w:b/>
                <w:bCs/>
                <w:color w:val="BA8E2C" w:themeColor="accent4" w:themeShade="BF"/>
              </w:rPr>
            </w:pPr>
          </w:p>
        </w:tc>
      </w:tr>
      <w:tr w:rsidR="001A7448" w:rsidRPr="00485AAE" w14:paraId="55A1B91A" w14:textId="77777777" w:rsidTr="00F45148">
        <w:trPr>
          <w:trHeight w:val="507"/>
        </w:trPr>
        <w:tc>
          <w:tcPr>
            <w:tcW w:w="3272" w:type="dxa"/>
            <w:gridSpan w:val="3"/>
            <w:shd w:val="clear" w:color="auto" w:fill="F2F2F2" w:themeFill="background1" w:themeFillShade="F2"/>
          </w:tcPr>
          <w:p w14:paraId="2DBF78FE" w14:textId="77777777" w:rsidR="001A7448" w:rsidRPr="0095032A" w:rsidRDefault="001A7448" w:rsidP="006A64A3">
            <w:pPr>
              <w:pStyle w:val="Texto"/>
              <w:rPr>
                <w:u w:val="single"/>
              </w:rPr>
            </w:pPr>
          </w:p>
        </w:tc>
        <w:tc>
          <w:tcPr>
            <w:tcW w:w="5779" w:type="dxa"/>
            <w:gridSpan w:val="2"/>
            <w:vMerge/>
            <w:vAlign w:val="center"/>
          </w:tcPr>
          <w:p w14:paraId="25916378" w14:textId="77777777" w:rsidR="001A7448" w:rsidRPr="008325FC" w:rsidRDefault="001A7448" w:rsidP="00D20DA9">
            <w:pPr>
              <w:pStyle w:val="Texto"/>
              <w:rPr>
                <w:b/>
                <w:bCs/>
                <w:color w:val="BA8E2C" w:themeColor="accent4" w:themeShade="BF"/>
              </w:rPr>
            </w:pPr>
          </w:p>
        </w:tc>
      </w:tr>
      <w:tr w:rsidR="00587CD2" w:rsidRPr="00485AAE" w14:paraId="2B556902" w14:textId="77777777" w:rsidTr="00F45148">
        <w:trPr>
          <w:trHeight w:val="220"/>
        </w:trPr>
        <w:tc>
          <w:tcPr>
            <w:tcW w:w="3272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69D51616" w14:textId="5BBEE19A" w:rsidR="00F265C3" w:rsidRPr="00C1573B" w:rsidRDefault="00FD693D" w:rsidP="00F45148">
            <w:pPr>
              <w:pStyle w:val="Ttulo2"/>
              <w:jc w:val="center"/>
              <w:rPr>
                <w:color w:val="BF9268" w:themeColor="accent2"/>
              </w:rPr>
            </w:pPr>
            <w:r>
              <w:t xml:space="preserve">IDIOMAS   </w:t>
            </w:r>
            <w:r w:rsidR="00F45148">
              <w:t xml:space="preserve">  </w:t>
            </w:r>
            <w:r w:rsidR="00C93622">
              <w:t xml:space="preserve"> </w:t>
            </w:r>
            <w:r w:rsidR="004D5B2D">
              <w:t xml:space="preserve"> </w:t>
            </w:r>
            <w:sdt>
              <w:sdtPr>
                <w:rPr>
                  <w:rStyle w:val="Resaltar"/>
                </w:rPr>
                <w:id w:val="-1622227774"/>
                <w:placeholder>
                  <w:docPart w:val="2B71CBCE6D35464FBCAE7F2253ED65CE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Resaltar"/>
                </w:rPr>
              </w:sdtEndPr>
              <w:sdtContent>
                <w:r w:rsidR="00D26A79" w:rsidRPr="00485AAE">
                  <w:rPr>
                    <w:rStyle w:val="Resaltar"/>
                    <w:lang w:bidi="es-ES"/>
                  </w:rPr>
                  <w:t>—</w:t>
                </w:r>
              </w:sdtContent>
            </w:sdt>
          </w:p>
        </w:tc>
        <w:tc>
          <w:tcPr>
            <w:tcW w:w="3118" w:type="dxa"/>
            <w:vMerge w:val="restart"/>
            <w:shd w:val="clear" w:color="auto" w:fill="303848" w:themeFill="accent1"/>
            <w:vAlign w:val="center"/>
          </w:tcPr>
          <w:p w14:paraId="2EBD4999" w14:textId="5E262EAC" w:rsidR="00CD50FD" w:rsidRPr="00485AAE" w:rsidRDefault="00FF3B84" w:rsidP="00D20DA9">
            <w:pPr>
              <w:pStyle w:val="Ttulo1"/>
              <w:framePr w:wrap="around"/>
            </w:pPr>
            <w:r>
              <w:rPr>
                <w:lang w:bidi="es-ES"/>
              </w:rPr>
              <w:t>CURSOS</w:t>
            </w:r>
            <w:r w:rsidR="00D20DA9" w:rsidRPr="00485AAE">
              <w:rPr>
                <w:lang w:bidi="es-ES"/>
              </w:rPr>
              <w:t xml:space="preserve"> </w:t>
            </w:r>
          </w:p>
        </w:tc>
        <w:tc>
          <w:tcPr>
            <w:tcW w:w="2661" w:type="dxa"/>
            <w:tcBorders>
              <w:bottom w:val="single" w:sz="18" w:space="0" w:color="BF9268" w:themeColor="accent2"/>
            </w:tcBorders>
          </w:tcPr>
          <w:p w14:paraId="2EBD32DF" w14:textId="77777777" w:rsidR="00CD50FD" w:rsidRPr="00485AAE" w:rsidRDefault="00CD50FD"/>
        </w:tc>
      </w:tr>
      <w:tr w:rsidR="00587CD2" w:rsidRPr="00485AAE" w14:paraId="13EBE5E5" w14:textId="77777777" w:rsidTr="00F45148">
        <w:trPr>
          <w:trHeight w:val="220"/>
        </w:trPr>
        <w:tc>
          <w:tcPr>
            <w:tcW w:w="3272" w:type="dxa"/>
            <w:gridSpan w:val="3"/>
            <w:vMerge/>
            <w:shd w:val="clear" w:color="auto" w:fill="F2F2F2" w:themeFill="background1" w:themeFillShade="F2"/>
            <w:vAlign w:val="center"/>
          </w:tcPr>
          <w:p w14:paraId="06AA3CF5" w14:textId="77777777" w:rsidR="00CD50FD" w:rsidRPr="00485AAE" w:rsidRDefault="00CD50FD" w:rsidP="00CD50FD">
            <w:pPr>
              <w:pStyle w:val="Ttulo2"/>
              <w:rPr>
                <w:spacing w:val="32"/>
              </w:rPr>
            </w:pPr>
          </w:p>
        </w:tc>
        <w:tc>
          <w:tcPr>
            <w:tcW w:w="3118" w:type="dxa"/>
            <w:vMerge/>
            <w:shd w:val="clear" w:color="auto" w:fill="303848" w:themeFill="accent1"/>
            <w:vAlign w:val="center"/>
          </w:tcPr>
          <w:p w14:paraId="4BF14491" w14:textId="77777777" w:rsidR="00CD50FD" w:rsidRPr="00485AAE" w:rsidRDefault="00CD50FD" w:rsidP="00CD50FD">
            <w:pPr>
              <w:pStyle w:val="Ttulo1"/>
              <w:framePr w:wrap="around"/>
            </w:pPr>
          </w:p>
        </w:tc>
        <w:tc>
          <w:tcPr>
            <w:tcW w:w="2661" w:type="dxa"/>
          </w:tcPr>
          <w:p w14:paraId="01E0460C" w14:textId="77777777" w:rsidR="00CD50FD" w:rsidRPr="00485AAE" w:rsidRDefault="00CD50FD"/>
        </w:tc>
      </w:tr>
      <w:tr w:rsidR="00CD50FD" w:rsidRPr="00485AAE" w14:paraId="5401BF9A" w14:textId="77777777" w:rsidTr="00F45148">
        <w:trPr>
          <w:trHeight w:val="851"/>
        </w:trPr>
        <w:tc>
          <w:tcPr>
            <w:tcW w:w="3272" w:type="dxa"/>
            <w:gridSpan w:val="3"/>
            <w:shd w:val="clear" w:color="auto" w:fill="F2F2F2" w:themeFill="background1" w:themeFillShade="F2"/>
            <w:vAlign w:val="center"/>
          </w:tcPr>
          <w:tbl>
            <w:tblPr>
              <w:tblStyle w:val="Tablaconcuadrcula"/>
              <w:tblpPr w:leftFromText="142" w:rightFromText="142" w:vertAnchor="page" w:horzAnchor="margin" w:tblpY="278"/>
              <w:tblOverlap w:val="never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586"/>
              <w:gridCol w:w="1470"/>
            </w:tblGrid>
            <w:tr w:rsidR="00F265C3" w14:paraId="3617A17A" w14:textId="77777777" w:rsidTr="00C1573B">
              <w:trPr>
                <w:trHeight w:val="411"/>
              </w:trPr>
              <w:tc>
                <w:tcPr>
                  <w:tcW w:w="2595" w:type="pct"/>
                  <w:tcBorders>
                    <w:top w:val="nil"/>
                    <w:left w:val="nil"/>
                    <w:bottom w:val="single" w:sz="4" w:space="0" w:color="D8B25C" w:themeColor="accent4"/>
                    <w:right w:val="nil"/>
                  </w:tcBorders>
                  <w:vAlign w:val="center"/>
                </w:tcPr>
                <w:p w14:paraId="24ABEA30" w14:textId="77777777" w:rsidR="00F265C3" w:rsidRPr="00FD693D" w:rsidRDefault="00F265C3" w:rsidP="00F265C3">
                  <w:pPr>
                    <w:pStyle w:val="Texto"/>
                    <w:rPr>
                      <w:b/>
                      <w:bCs/>
                    </w:rPr>
                  </w:pPr>
                  <w:r w:rsidRPr="00FD693D">
                    <w:rPr>
                      <w:b/>
                      <w:bCs/>
                    </w:rPr>
                    <w:t>Español</w:t>
                  </w:r>
                </w:p>
              </w:tc>
              <w:tc>
                <w:tcPr>
                  <w:tcW w:w="2405" w:type="pct"/>
                  <w:tcBorders>
                    <w:top w:val="nil"/>
                    <w:left w:val="nil"/>
                    <w:bottom w:val="single" w:sz="4" w:space="0" w:color="D8B25C" w:themeColor="accent4"/>
                    <w:right w:val="nil"/>
                  </w:tcBorders>
                  <w:vAlign w:val="center"/>
                </w:tcPr>
                <w:p w14:paraId="72440242" w14:textId="77777777" w:rsidR="00F265C3" w:rsidRDefault="00F265C3" w:rsidP="00F265C3">
                  <w:pPr>
                    <w:pStyle w:val="Texto"/>
                  </w:pPr>
                  <w:r>
                    <w:t>Nativo</w:t>
                  </w:r>
                </w:p>
              </w:tc>
            </w:tr>
            <w:tr w:rsidR="00F265C3" w14:paraId="5F85754F" w14:textId="77777777" w:rsidTr="00C1573B">
              <w:trPr>
                <w:trHeight w:val="411"/>
              </w:trPr>
              <w:tc>
                <w:tcPr>
                  <w:tcW w:w="2595" w:type="pct"/>
                  <w:tcBorders>
                    <w:top w:val="single" w:sz="4" w:space="0" w:color="D8B25C" w:themeColor="accent4"/>
                    <w:left w:val="nil"/>
                    <w:bottom w:val="single" w:sz="4" w:space="0" w:color="D8B25C" w:themeColor="accent4"/>
                    <w:right w:val="nil"/>
                  </w:tcBorders>
                  <w:vAlign w:val="center"/>
                </w:tcPr>
                <w:p w14:paraId="439A96C4" w14:textId="77777777" w:rsidR="00F265C3" w:rsidRPr="00FD693D" w:rsidRDefault="00F265C3" w:rsidP="00F265C3">
                  <w:pPr>
                    <w:pStyle w:val="Texto"/>
                    <w:rPr>
                      <w:b/>
                      <w:bCs/>
                    </w:rPr>
                  </w:pPr>
                  <w:r w:rsidRPr="00FD693D">
                    <w:rPr>
                      <w:b/>
                      <w:bCs/>
                    </w:rPr>
                    <w:t>Catalán</w:t>
                  </w:r>
                </w:p>
              </w:tc>
              <w:tc>
                <w:tcPr>
                  <w:tcW w:w="2405" w:type="pct"/>
                  <w:tcBorders>
                    <w:top w:val="single" w:sz="4" w:space="0" w:color="D8B25C" w:themeColor="accent4"/>
                    <w:left w:val="nil"/>
                    <w:bottom w:val="single" w:sz="4" w:space="0" w:color="D8B25C" w:themeColor="accent4"/>
                    <w:right w:val="nil"/>
                  </w:tcBorders>
                  <w:vAlign w:val="center"/>
                </w:tcPr>
                <w:p w14:paraId="1C96C80E" w14:textId="77777777" w:rsidR="00F265C3" w:rsidRDefault="00F265C3" w:rsidP="00F265C3">
                  <w:pPr>
                    <w:pStyle w:val="Texto"/>
                  </w:pPr>
                  <w:r>
                    <w:t>C1</w:t>
                  </w:r>
                </w:p>
              </w:tc>
            </w:tr>
            <w:tr w:rsidR="00F265C3" w14:paraId="6A842470" w14:textId="77777777" w:rsidTr="00C1573B">
              <w:trPr>
                <w:trHeight w:val="411"/>
              </w:trPr>
              <w:tc>
                <w:tcPr>
                  <w:tcW w:w="2595" w:type="pct"/>
                  <w:tcBorders>
                    <w:top w:val="single" w:sz="4" w:space="0" w:color="D8B25C" w:themeColor="accent4"/>
                    <w:left w:val="nil"/>
                    <w:bottom w:val="nil"/>
                    <w:right w:val="nil"/>
                  </w:tcBorders>
                  <w:vAlign w:val="center"/>
                </w:tcPr>
                <w:p w14:paraId="1DF248B2" w14:textId="77777777" w:rsidR="00F265C3" w:rsidRPr="00FD693D" w:rsidRDefault="00F265C3" w:rsidP="00F265C3">
                  <w:pPr>
                    <w:pStyle w:val="Texto"/>
                    <w:rPr>
                      <w:b/>
                      <w:bCs/>
                    </w:rPr>
                  </w:pPr>
                  <w:r w:rsidRPr="00FD693D">
                    <w:rPr>
                      <w:b/>
                      <w:bCs/>
                    </w:rPr>
                    <w:t>Inglés</w:t>
                  </w:r>
                </w:p>
              </w:tc>
              <w:tc>
                <w:tcPr>
                  <w:tcW w:w="2405" w:type="pct"/>
                  <w:tcBorders>
                    <w:top w:val="single" w:sz="4" w:space="0" w:color="D8B25C" w:themeColor="accent4"/>
                    <w:left w:val="nil"/>
                    <w:bottom w:val="nil"/>
                    <w:right w:val="nil"/>
                  </w:tcBorders>
                  <w:vAlign w:val="center"/>
                </w:tcPr>
                <w:p w14:paraId="72DB84D7" w14:textId="77777777" w:rsidR="00F265C3" w:rsidRDefault="00F265C3" w:rsidP="00F265C3">
                  <w:pPr>
                    <w:pStyle w:val="Texto"/>
                  </w:pPr>
                  <w:r>
                    <w:t>B2</w:t>
                  </w:r>
                </w:p>
              </w:tc>
            </w:tr>
          </w:tbl>
          <w:p w14:paraId="0DDF1875" w14:textId="77777777" w:rsidR="00145D82" w:rsidRPr="00C1573B" w:rsidRDefault="00145D82" w:rsidP="00145D82">
            <w:pPr>
              <w:rPr>
                <w:sz w:val="22"/>
                <w:szCs w:val="22"/>
              </w:rPr>
            </w:pPr>
          </w:p>
          <w:p w14:paraId="7607D0DE" w14:textId="77777777" w:rsidR="00177980" w:rsidRDefault="00177980" w:rsidP="00145D82"/>
          <w:p w14:paraId="758DB191" w14:textId="77777777" w:rsidR="00177980" w:rsidRDefault="00177980" w:rsidP="00145D82"/>
          <w:p w14:paraId="12CE51A9" w14:textId="77777777" w:rsidR="00177980" w:rsidRDefault="00177980" w:rsidP="00145D82"/>
          <w:p w14:paraId="24AC8128" w14:textId="77777777" w:rsidR="00177980" w:rsidRDefault="00177980" w:rsidP="00145D82"/>
          <w:p w14:paraId="6393D80D" w14:textId="101F87E1" w:rsidR="00177980" w:rsidRPr="00145D82" w:rsidRDefault="00177980" w:rsidP="00145D82"/>
        </w:tc>
        <w:tc>
          <w:tcPr>
            <w:tcW w:w="5779" w:type="dxa"/>
            <w:gridSpan w:val="2"/>
            <w:vAlign w:val="center"/>
          </w:tcPr>
          <w:p w14:paraId="33BE6427" w14:textId="77777777" w:rsidR="008D3DEB" w:rsidRDefault="008D3DEB" w:rsidP="00FF3B84">
            <w:pPr>
              <w:pStyle w:val="Texto"/>
              <w:rPr>
                <w:color w:val="BA8E2C" w:themeColor="accent4" w:themeShade="BF"/>
              </w:rPr>
            </w:pPr>
          </w:p>
          <w:p w14:paraId="5B03E4E2" w14:textId="74E9430E" w:rsidR="00FF3B84" w:rsidRPr="00F265C3" w:rsidRDefault="00FF3B84" w:rsidP="00FF3B84">
            <w:pPr>
              <w:pStyle w:val="Texto"/>
              <w:rPr>
                <w:color w:val="7F7F7F" w:themeColor="text1" w:themeTint="80"/>
              </w:rPr>
            </w:pPr>
            <w:r w:rsidRPr="00123B40">
              <w:rPr>
                <w:b/>
                <w:bCs/>
                <w:color w:val="BA8E2C" w:themeColor="accent4" w:themeShade="BF"/>
              </w:rPr>
              <w:t>Udemy</w:t>
            </w:r>
            <w:r>
              <w:rPr>
                <w:color w:val="BA8E2C" w:themeColor="accent4" w:themeShade="BF"/>
              </w:rPr>
              <w:t xml:space="preserve"> </w:t>
            </w:r>
            <w:r w:rsidRPr="00F265C3">
              <w:rPr>
                <w:color w:val="7F7F7F" w:themeColor="text1" w:themeTint="80"/>
              </w:rPr>
              <w:t>(2021-2022)</w:t>
            </w:r>
          </w:p>
          <w:p w14:paraId="3F70A80A" w14:textId="77777777" w:rsidR="00FF3B84" w:rsidRPr="0029000C" w:rsidRDefault="00FF3B84" w:rsidP="00FF3B84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0"/>
                <w:lang w:val="en-US"/>
              </w:rPr>
            </w:pPr>
            <w:r w:rsidRPr="0029000C">
              <w:rPr>
                <w:b/>
                <w:bCs/>
                <w:color w:val="404040" w:themeColor="text1" w:themeTint="BF"/>
                <w:sz w:val="20"/>
                <w:lang w:val="en-US"/>
              </w:rPr>
              <w:t>NodeJS</w:t>
            </w:r>
            <w:r w:rsidRPr="0029000C">
              <w:rPr>
                <w:color w:val="404040" w:themeColor="text1" w:themeTint="BF"/>
                <w:sz w:val="20"/>
                <w:lang w:val="en-US"/>
              </w:rPr>
              <w:t xml:space="preserve"> - The Complete Guide (MVC, REST APIs, </w:t>
            </w:r>
            <w:proofErr w:type="spellStart"/>
            <w:r w:rsidRPr="0029000C">
              <w:rPr>
                <w:color w:val="404040" w:themeColor="text1" w:themeTint="BF"/>
                <w:sz w:val="20"/>
                <w:lang w:val="en-US"/>
              </w:rPr>
              <w:t>GraphQL</w:t>
            </w:r>
            <w:proofErr w:type="spellEnd"/>
            <w:r w:rsidRPr="0029000C">
              <w:rPr>
                <w:color w:val="404040" w:themeColor="text1" w:themeTint="BF"/>
                <w:sz w:val="20"/>
                <w:lang w:val="en-US"/>
              </w:rPr>
              <w:t xml:space="preserve">, </w:t>
            </w:r>
            <w:proofErr w:type="spellStart"/>
            <w:r w:rsidRPr="0029000C">
              <w:rPr>
                <w:color w:val="404040" w:themeColor="text1" w:themeTint="BF"/>
                <w:sz w:val="20"/>
                <w:lang w:val="en-US"/>
              </w:rPr>
              <w:t>Deno</w:t>
            </w:r>
            <w:proofErr w:type="spellEnd"/>
            <w:r w:rsidRPr="0029000C">
              <w:rPr>
                <w:color w:val="404040" w:themeColor="text1" w:themeTint="BF"/>
                <w:sz w:val="20"/>
                <w:lang w:val="en-US"/>
              </w:rPr>
              <w:t>)</w:t>
            </w:r>
            <w:r>
              <w:rPr>
                <w:color w:val="404040" w:themeColor="text1" w:themeTint="BF"/>
                <w:sz w:val="20"/>
                <w:lang w:val="en-US"/>
              </w:rPr>
              <w:t xml:space="preserve"> </w:t>
            </w:r>
            <w:r w:rsidRPr="00F265C3">
              <w:rPr>
                <w:color w:val="7F7F7F" w:themeColor="text1" w:themeTint="80"/>
                <w:sz w:val="20"/>
                <w:lang w:val="en-US"/>
              </w:rPr>
              <w:t>(40h)</w:t>
            </w:r>
          </w:p>
          <w:p w14:paraId="5FEB5DB9" w14:textId="77777777" w:rsidR="00FF3B84" w:rsidRDefault="00FF3B84" w:rsidP="00FF3B84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0"/>
                <w:lang w:val="en-US"/>
              </w:rPr>
            </w:pPr>
            <w:r w:rsidRPr="00153C4F">
              <w:rPr>
                <w:b/>
                <w:bCs/>
                <w:color w:val="404040" w:themeColor="text1" w:themeTint="BF"/>
                <w:sz w:val="20"/>
                <w:lang w:val="en-US"/>
              </w:rPr>
              <w:t>Vue</w:t>
            </w:r>
            <w:r w:rsidRPr="00153C4F">
              <w:rPr>
                <w:color w:val="404040" w:themeColor="text1" w:themeTint="BF"/>
                <w:sz w:val="20"/>
                <w:lang w:val="en-US"/>
              </w:rPr>
              <w:t xml:space="preserve"> - The Complete Guide (w/ Router, </w:t>
            </w:r>
            <w:proofErr w:type="spellStart"/>
            <w:r w:rsidRPr="00153C4F">
              <w:rPr>
                <w:color w:val="404040" w:themeColor="text1" w:themeTint="BF"/>
                <w:sz w:val="20"/>
                <w:lang w:val="en-US"/>
              </w:rPr>
              <w:t>Vuex</w:t>
            </w:r>
            <w:proofErr w:type="spellEnd"/>
            <w:r w:rsidRPr="00153C4F">
              <w:rPr>
                <w:color w:val="404040" w:themeColor="text1" w:themeTint="BF"/>
                <w:sz w:val="20"/>
                <w:lang w:val="en-US"/>
              </w:rPr>
              <w:t>, Composition API)</w:t>
            </w:r>
            <w:r>
              <w:rPr>
                <w:color w:val="404040" w:themeColor="text1" w:themeTint="BF"/>
                <w:sz w:val="20"/>
                <w:lang w:val="en-US"/>
              </w:rPr>
              <w:t xml:space="preserve"> </w:t>
            </w:r>
            <w:r w:rsidRPr="00F265C3">
              <w:rPr>
                <w:color w:val="7F7F7F" w:themeColor="text1" w:themeTint="80"/>
                <w:sz w:val="20"/>
                <w:lang w:val="en-US"/>
              </w:rPr>
              <w:t>(49h)</w:t>
            </w:r>
          </w:p>
          <w:p w14:paraId="63777718" w14:textId="77777777" w:rsidR="00FF3B84" w:rsidRDefault="00FF3B84" w:rsidP="00FF3B84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0"/>
                <w:lang w:val="en-US"/>
              </w:rPr>
            </w:pPr>
            <w:r w:rsidRPr="005C3856">
              <w:rPr>
                <w:color w:val="404040" w:themeColor="text1" w:themeTint="BF"/>
                <w:sz w:val="20"/>
                <w:lang w:val="en-US"/>
              </w:rPr>
              <w:t xml:space="preserve">The Complete </w:t>
            </w:r>
            <w:r w:rsidRPr="00FD693D">
              <w:rPr>
                <w:b/>
                <w:bCs/>
                <w:color w:val="404040" w:themeColor="text1" w:themeTint="BF"/>
                <w:sz w:val="20"/>
                <w:lang w:val="en-US"/>
              </w:rPr>
              <w:t>JavaScript</w:t>
            </w:r>
            <w:r w:rsidRPr="005C3856">
              <w:rPr>
                <w:color w:val="404040" w:themeColor="text1" w:themeTint="BF"/>
                <w:sz w:val="20"/>
                <w:lang w:val="en-US"/>
              </w:rPr>
              <w:t xml:space="preserve"> Course 2022: From zero to expert</w:t>
            </w:r>
            <w:r>
              <w:rPr>
                <w:color w:val="404040" w:themeColor="text1" w:themeTint="BF"/>
                <w:sz w:val="20"/>
                <w:lang w:val="en-US"/>
              </w:rPr>
              <w:t xml:space="preserve"> </w:t>
            </w:r>
            <w:r w:rsidRPr="00F265C3">
              <w:rPr>
                <w:color w:val="7F7F7F" w:themeColor="text1" w:themeTint="80"/>
                <w:sz w:val="20"/>
                <w:lang w:val="en-US"/>
              </w:rPr>
              <w:t>(69h)</w:t>
            </w:r>
          </w:p>
          <w:p w14:paraId="7920BB57" w14:textId="77777777" w:rsidR="00FF3B84" w:rsidRPr="005C3856" w:rsidRDefault="00FF3B84" w:rsidP="00FF3B84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0"/>
                <w:lang w:val="en-US"/>
              </w:rPr>
            </w:pPr>
            <w:r w:rsidRPr="00FD693D">
              <w:rPr>
                <w:b/>
                <w:bCs/>
                <w:color w:val="404040" w:themeColor="text1" w:themeTint="BF"/>
                <w:sz w:val="20"/>
                <w:lang w:val="en-US"/>
              </w:rPr>
              <w:t>Git</w:t>
            </w:r>
            <w:r>
              <w:rPr>
                <w:color w:val="404040" w:themeColor="text1" w:themeTint="BF"/>
                <w:sz w:val="20"/>
                <w:lang w:val="en-US"/>
              </w:rPr>
              <w:t xml:space="preserve"> Complete: The definitive, step-by-step guide to Git </w:t>
            </w:r>
            <w:r w:rsidRPr="00F265C3">
              <w:rPr>
                <w:color w:val="7F7F7F" w:themeColor="text1" w:themeTint="80"/>
                <w:sz w:val="20"/>
                <w:lang w:val="en-US"/>
              </w:rPr>
              <w:t>(6h)</w:t>
            </w:r>
          </w:p>
          <w:p w14:paraId="7E62A922" w14:textId="77777777" w:rsidR="00FF3B84" w:rsidRPr="00FF3B84" w:rsidRDefault="00FF3B84" w:rsidP="00FF3B84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0"/>
                <w:lang w:val="en-US"/>
              </w:rPr>
            </w:pPr>
            <w:r w:rsidRPr="005C3856">
              <w:rPr>
                <w:color w:val="404040" w:themeColor="text1" w:themeTint="BF"/>
                <w:sz w:val="20"/>
                <w:lang w:val="en-US"/>
              </w:rPr>
              <w:t xml:space="preserve">Advanced </w:t>
            </w:r>
            <w:r w:rsidRPr="00FD693D">
              <w:rPr>
                <w:b/>
                <w:bCs/>
                <w:color w:val="404040" w:themeColor="text1" w:themeTint="BF"/>
                <w:sz w:val="20"/>
                <w:lang w:val="en-US"/>
              </w:rPr>
              <w:t>CSS</w:t>
            </w:r>
            <w:r w:rsidRPr="005C3856">
              <w:rPr>
                <w:color w:val="404040" w:themeColor="text1" w:themeTint="BF"/>
                <w:sz w:val="20"/>
                <w:lang w:val="en-US"/>
              </w:rPr>
              <w:t xml:space="preserve"> and </w:t>
            </w:r>
            <w:r w:rsidRPr="00D46FC4">
              <w:rPr>
                <w:b/>
                <w:bCs/>
                <w:color w:val="404040" w:themeColor="text1" w:themeTint="BF"/>
                <w:sz w:val="20"/>
                <w:lang w:val="en-US"/>
              </w:rPr>
              <w:t>Sass</w:t>
            </w:r>
            <w:r w:rsidRPr="005C3856">
              <w:rPr>
                <w:color w:val="404040" w:themeColor="text1" w:themeTint="BF"/>
                <w:sz w:val="20"/>
                <w:lang w:val="en-US"/>
              </w:rPr>
              <w:t>: Flexbox, Grid, Animations and More</w:t>
            </w:r>
            <w:r>
              <w:rPr>
                <w:color w:val="404040" w:themeColor="text1" w:themeTint="BF"/>
                <w:sz w:val="20"/>
                <w:lang w:val="en-US"/>
              </w:rPr>
              <w:t xml:space="preserve"> </w:t>
            </w:r>
            <w:r w:rsidRPr="00F265C3">
              <w:rPr>
                <w:color w:val="7F7F7F" w:themeColor="text1" w:themeTint="80"/>
                <w:sz w:val="20"/>
                <w:lang w:val="en-US"/>
              </w:rPr>
              <w:t>(28h)</w:t>
            </w:r>
          </w:p>
          <w:p w14:paraId="03E4961E" w14:textId="77777777" w:rsidR="001410AC" w:rsidRPr="008D3DEB" w:rsidRDefault="00FF3B84" w:rsidP="00FF3B84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0"/>
                <w:lang w:val="en-US"/>
              </w:rPr>
            </w:pPr>
            <w:r w:rsidRPr="00FF3B84">
              <w:rPr>
                <w:color w:val="404040" w:themeColor="text1" w:themeTint="BF"/>
                <w:sz w:val="20"/>
                <w:lang w:val="en-US"/>
              </w:rPr>
              <w:t xml:space="preserve">Touch </w:t>
            </w:r>
            <w:r w:rsidRPr="00FF3B84">
              <w:rPr>
                <w:b/>
                <w:bCs/>
                <w:color w:val="404040" w:themeColor="text1" w:themeTint="BF"/>
                <w:sz w:val="20"/>
                <w:lang w:val="en-US"/>
              </w:rPr>
              <w:t>Typing</w:t>
            </w:r>
            <w:r w:rsidRPr="00FF3B84">
              <w:rPr>
                <w:color w:val="404040" w:themeColor="text1" w:themeTint="BF"/>
                <w:sz w:val="20"/>
                <w:lang w:val="en-US"/>
              </w:rPr>
              <w:t xml:space="preserve"> Mastery – Learn to type correctly </w:t>
            </w:r>
            <w:r w:rsidRPr="00FF3B84">
              <w:rPr>
                <w:color w:val="7F7F7F" w:themeColor="text1" w:themeTint="80"/>
                <w:sz w:val="20"/>
                <w:lang w:val="en-US"/>
              </w:rPr>
              <w:t>(1.5h)</w:t>
            </w:r>
          </w:p>
          <w:p w14:paraId="2F10A26C" w14:textId="77777777" w:rsidR="008D3DEB" w:rsidRDefault="008D3DEB" w:rsidP="008D3DEB">
            <w:pPr>
              <w:spacing w:line="276" w:lineRule="auto"/>
              <w:rPr>
                <w:color w:val="404040" w:themeColor="text1" w:themeTint="BF"/>
                <w:sz w:val="20"/>
                <w:lang w:val="en-US"/>
              </w:rPr>
            </w:pPr>
          </w:p>
          <w:p w14:paraId="285EB2E5" w14:textId="35D45D6B" w:rsidR="008D3DEB" w:rsidRPr="008D3DEB" w:rsidRDefault="008D3DEB" w:rsidP="008D3DEB">
            <w:pPr>
              <w:spacing w:line="276" w:lineRule="auto"/>
              <w:rPr>
                <w:color w:val="404040" w:themeColor="text1" w:themeTint="BF"/>
                <w:sz w:val="20"/>
                <w:lang w:val="en-US"/>
              </w:rPr>
            </w:pPr>
          </w:p>
        </w:tc>
      </w:tr>
    </w:tbl>
    <w:tbl>
      <w:tblPr>
        <w:tblStyle w:val="Tablaconcuadrcula1"/>
        <w:tblW w:w="9051" w:type="dxa"/>
        <w:tblInd w:w="-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2"/>
        <w:gridCol w:w="3118"/>
        <w:gridCol w:w="2661"/>
      </w:tblGrid>
      <w:tr w:rsidR="00123B40" w:rsidRPr="00485AAE" w14:paraId="77F3E28F" w14:textId="77777777" w:rsidTr="000072C8">
        <w:trPr>
          <w:trHeight w:val="220"/>
        </w:trPr>
        <w:tc>
          <w:tcPr>
            <w:tcW w:w="3272" w:type="dxa"/>
            <w:vMerge w:val="restart"/>
            <w:shd w:val="clear" w:color="auto" w:fill="F2F2F2" w:themeFill="background1" w:themeFillShade="F2"/>
            <w:vAlign w:val="center"/>
          </w:tcPr>
          <w:p w14:paraId="2474FD6F" w14:textId="77777777" w:rsidR="00123B40" w:rsidRPr="00730032" w:rsidRDefault="00123B40" w:rsidP="000072C8">
            <w:pPr>
              <w:pStyle w:val="Ttulo2"/>
              <w:jc w:val="center"/>
              <w:rPr>
                <w:sz w:val="12"/>
                <w:szCs w:val="12"/>
              </w:rPr>
            </w:pPr>
            <w:bookmarkStart w:id="0" w:name="_Hlk97458582"/>
            <w:bookmarkStart w:id="1" w:name="_Hlk97457998"/>
          </w:p>
          <w:p w14:paraId="372B5E32" w14:textId="77777777" w:rsidR="00123B40" w:rsidRPr="00485AAE" w:rsidRDefault="00123B40" w:rsidP="000072C8">
            <w:pPr>
              <w:pStyle w:val="Ttulo2"/>
              <w:jc w:val="center"/>
            </w:pPr>
            <w:r>
              <w:rPr>
                <w:rStyle w:val="Resaltar"/>
                <w:color w:val="303848" w:themeColor="accent1"/>
              </w:rPr>
              <w:t xml:space="preserve">LOGROS      </w:t>
            </w:r>
            <w:r>
              <w:rPr>
                <w:rStyle w:val="Resaltar"/>
              </w:rPr>
              <w:t xml:space="preserve"> </w:t>
            </w:r>
            <w:sdt>
              <w:sdtPr>
                <w:rPr>
                  <w:rStyle w:val="Resaltar"/>
                </w:rPr>
                <w:id w:val="-601795274"/>
                <w:placeholder>
                  <w:docPart w:val="7778AA0A907A4E8C90C328600761FAFE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Resaltar"/>
                </w:rPr>
              </w:sdtEndPr>
              <w:sdtContent>
                <w:r w:rsidRPr="00485AAE">
                  <w:rPr>
                    <w:rStyle w:val="Resaltar"/>
                    <w:lang w:bidi="es-ES"/>
                  </w:rPr>
                  <w:t>—</w:t>
                </w:r>
              </w:sdtContent>
            </w:sdt>
          </w:p>
        </w:tc>
        <w:tc>
          <w:tcPr>
            <w:tcW w:w="3118" w:type="dxa"/>
            <w:vMerge w:val="restart"/>
            <w:shd w:val="clear" w:color="auto" w:fill="303848" w:themeFill="accent1"/>
            <w:vAlign w:val="center"/>
          </w:tcPr>
          <w:p w14:paraId="15C979F6" w14:textId="77777777" w:rsidR="00123B40" w:rsidRPr="00485AAE" w:rsidRDefault="00123B40" w:rsidP="000072C8">
            <w:pPr>
              <w:pStyle w:val="Ttulo1"/>
              <w:framePr w:wrap="around"/>
            </w:pPr>
            <w:r>
              <w:rPr>
                <w:lang w:bidi="es-ES"/>
              </w:rPr>
              <w:t>FORMACIÓN</w:t>
            </w:r>
            <w:r w:rsidRPr="00485AAE">
              <w:rPr>
                <w:lang w:bidi="es-ES"/>
              </w:rPr>
              <w:t xml:space="preserve"> </w:t>
            </w:r>
          </w:p>
        </w:tc>
        <w:tc>
          <w:tcPr>
            <w:tcW w:w="2661" w:type="dxa"/>
            <w:tcBorders>
              <w:bottom w:val="single" w:sz="18" w:space="0" w:color="BF9268" w:themeColor="accent2"/>
            </w:tcBorders>
          </w:tcPr>
          <w:p w14:paraId="6D588504" w14:textId="77777777" w:rsidR="00123B40" w:rsidRPr="00485AAE" w:rsidRDefault="00123B40" w:rsidP="000072C8"/>
        </w:tc>
      </w:tr>
      <w:tr w:rsidR="00123B40" w:rsidRPr="00485AAE" w14:paraId="4098583F" w14:textId="77777777" w:rsidTr="000072C8">
        <w:trPr>
          <w:trHeight w:val="220"/>
        </w:trPr>
        <w:tc>
          <w:tcPr>
            <w:tcW w:w="3272" w:type="dxa"/>
            <w:vMerge/>
            <w:shd w:val="clear" w:color="auto" w:fill="F2F2F2" w:themeFill="background1" w:themeFillShade="F2"/>
          </w:tcPr>
          <w:p w14:paraId="62478EBE" w14:textId="77777777" w:rsidR="00123B40" w:rsidRPr="00485AAE" w:rsidRDefault="00123B40" w:rsidP="000072C8"/>
        </w:tc>
        <w:tc>
          <w:tcPr>
            <w:tcW w:w="3118" w:type="dxa"/>
            <w:vMerge/>
            <w:shd w:val="clear" w:color="auto" w:fill="303848" w:themeFill="accent1"/>
            <w:vAlign w:val="center"/>
          </w:tcPr>
          <w:p w14:paraId="6E3C0688" w14:textId="77777777" w:rsidR="00123B40" w:rsidRPr="00485AAE" w:rsidRDefault="00123B40" w:rsidP="000072C8">
            <w:pPr>
              <w:pStyle w:val="Ttulo1"/>
              <w:framePr w:wrap="around"/>
            </w:pPr>
          </w:p>
        </w:tc>
        <w:tc>
          <w:tcPr>
            <w:tcW w:w="2661" w:type="dxa"/>
          </w:tcPr>
          <w:p w14:paraId="0FD384BF" w14:textId="77777777" w:rsidR="00123B40" w:rsidRPr="00485AAE" w:rsidRDefault="00123B40" w:rsidP="000072C8"/>
        </w:tc>
      </w:tr>
      <w:tr w:rsidR="00123B40" w:rsidRPr="00F45148" w14:paraId="090DC3CB" w14:textId="77777777" w:rsidTr="000072C8">
        <w:trPr>
          <w:trHeight w:val="2665"/>
        </w:trPr>
        <w:tc>
          <w:tcPr>
            <w:tcW w:w="3272" w:type="dxa"/>
            <w:shd w:val="clear" w:color="auto" w:fill="F2F2F2" w:themeFill="background1" w:themeFillShade="F2"/>
          </w:tcPr>
          <w:p w14:paraId="2F7E3FF4" w14:textId="77777777" w:rsidR="00123B40" w:rsidRDefault="00123B40" w:rsidP="000072C8">
            <w:pPr>
              <w:pStyle w:val="Texto"/>
              <w:ind w:left="720"/>
            </w:pPr>
          </w:p>
          <w:p w14:paraId="19685008" w14:textId="77777777" w:rsidR="00123B40" w:rsidRDefault="00123B40" w:rsidP="000072C8">
            <w:pPr>
              <w:pStyle w:val="Texto"/>
            </w:pPr>
            <w:r>
              <w:t xml:space="preserve">Primer puesto en la Beca autonómica García Palmer de </w:t>
            </w:r>
            <w:proofErr w:type="spellStart"/>
            <w:r>
              <w:t>IdISBa</w:t>
            </w:r>
            <w:proofErr w:type="spellEnd"/>
          </w:p>
          <w:p w14:paraId="51D2F4F5" w14:textId="77777777" w:rsidR="00123B40" w:rsidRPr="001D0C2C" w:rsidRDefault="00123B40" w:rsidP="000072C8">
            <w:pPr>
              <w:rPr>
                <w:u w:val="single"/>
              </w:rPr>
            </w:pPr>
          </w:p>
          <w:p w14:paraId="250C41BC" w14:textId="77777777" w:rsidR="00123B40" w:rsidRPr="00485AAE" w:rsidRDefault="00123B40" w:rsidP="000072C8"/>
        </w:tc>
        <w:tc>
          <w:tcPr>
            <w:tcW w:w="5779" w:type="dxa"/>
            <w:gridSpan w:val="2"/>
            <w:vAlign w:val="center"/>
          </w:tcPr>
          <w:p w14:paraId="62427DE5" w14:textId="2666D762" w:rsidR="00123B40" w:rsidRPr="00614A33" w:rsidRDefault="00123B40" w:rsidP="000072C8">
            <w:pPr>
              <w:pStyle w:val="Texto"/>
              <w:rPr>
                <w:b/>
                <w:bCs/>
                <w:color w:val="BA8E2C" w:themeColor="accent4" w:themeShade="BF"/>
              </w:rPr>
            </w:pPr>
            <w:r w:rsidRPr="00614A33">
              <w:rPr>
                <w:b/>
                <w:bCs/>
                <w:color w:val="BA8E2C" w:themeColor="accent4" w:themeShade="BF"/>
              </w:rPr>
              <w:t>Grado de Bioquímica</w:t>
            </w:r>
            <w:r w:rsidR="00FF03A2" w:rsidRPr="00614A33">
              <w:rPr>
                <w:b/>
                <w:bCs/>
                <w:color w:val="BA8E2C" w:themeColor="accent4" w:themeShade="BF"/>
              </w:rPr>
              <w:t xml:space="preserve"> </w:t>
            </w:r>
            <w:r w:rsidR="00FF03A2" w:rsidRPr="00614A33">
              <w:rPr>
                <w:color w:val="BA8E2C" w:themeColor="accent4" w:themeShade="BF"/>
              </w:rPr>
              <w:t>-</w:t>
            </w:r>
            <w:r w:rsidRPr="00614A33">
              <w:rPr>
                <w:color w:val="BA8E2C" w:themeColor="accent4" w:themeShade="BF"/>
              </w:rPr>
              <w:t xml:space="preserve"> U</w:t>
            </w:r>
            <w:r w:rsidR="00FF03A2" w:rsidRPr="00614A33">
              <w:rPr>
                <w:color w:val="BA8E2C" w:themeColor="accent4" w:themeShade="BF"/>
              </w:rPr>
              <w:t xml:space="preserve">niversidad de las </w:t>
            </w:r>
            <w:r w:rsidRPr="00614A33">
              <w:rPr>
                <w:color w:val="BA8E2C" w:themeColor="accent4" w:themeShade="BF"/>
              </w:rPr>
              <w:t>I</w:t>
            </w:r>
            <w:r w:rsidR="00FF03A2" w:rsidRPr="00614A33">
              <w:rPr>
                <w:color w:val="BA8E2C" w:themeColor="accent4" w:themeShade="BF"/>
              </w:rPr>
              <w:t xml:space="preserve">slas </w:t>
            </w:r>
            <w:r w:rsidRPr="00614A33">
              <w:rPr>
                <w:color w:val="BA8E2C" w:themeColor="accent4" w:themeShade="BF"/>
              </w:rPr>
              <w:t>B</w:t>
            </w:r>
            <w:r w:rsidR="00FF03A2" w:rsidRPr="00614A33">
              <w:rPr>
                <w:color w:val="BA8E2C" w:themeColor="accent4" w:themeShade="BF"/>
              </w:rPr>
              <w:t>aleares</w:t>
            </w:r>
            <w:r w:rsidRPr="00614A33">
              <w:rPr>
                <w:color w:val="BA8E2C" w:themeColor="accent4" w:themeShade="BF"/>
              </w:rPr>
              <w:t xml:space="preserve"> </w:t>
            </w:r>
            <w:r w:rsidR="00FF03A2" w:rsidRPr="00614A33">
              <w:rPr>
                <w:color w:val="BA8E2C" w:themeColor="accent4" w:themeShade="BF"/>
              </w:rPr>
              <w:t>(UIB)</w:t>
            </w:r>
          </w:p>
          <w:p w14:paraId="2E20E813" w14:textId="119BB100" w:rsidR="00123B40" w:rsidRDefault="00123B40" w:rsidP="00123B40">
            <w:pPr>
              <w:pStyle w:val="Texto"/>
            </w:pPr>
            <w:r w:rsidRPr="00F265C3">
              <w:rPr>
                <w:color w:val="7F7F7F" w:themeColor="text1" w:themeTint="80"/>
              </w:rPr>
              <w:t>2017 – 2021</w:t>
            </w:r>
          </w:p>
          <w:p w14:paraId="7E00E6B1" w14:textId="418889F2" w:rsidR="00123B40" w:rsidRDefault="00123B40" w:rsidP="000072C8">
            <w:pPr>
              <w:pStyle w:val="Texto"/>
              <w:spacing w:line="276" w:lineRule="auto"/>
            </w:pPr>
            <w:r>
              <w:t>Nota media superior a 8</w:t>
            </w:r>
          </w:p>
          <w:p w14:paraId="07FC74F6" w14:textId="7F3AB593" w:rsidR="00123B40" w:rsidRPr="00247392" w:rsidRDefault="00123B40" w:rsidP="00247392">
            <w:pPr>
              <w:pStyle w:val="Texto"/>
              <w:spacing w:line="276" w:lineRule="auto"/>
            </w:pPr>
            <w:r>
              <w:t>2 matrículas de honor</w:t>
            </w:r>
          </w:p>
          <w:p w14:paraId="7B1FABC6" w14:textId="77777777" w:rsidR="00123B40" w:rsidRPr="00F45148" w:rsidRDefault="00123B40" w:rsidP="000072C8">
            <w:pPr>
              <w:rPr>
                <w:lang w:val="en-US"/>
              </w:rPr>
            </w:pPr>
          </w:p>
        </w:tc>
      </w:tr>
      <w:bookmarkEnd w:id="0"/>
    </w:tbl>
    <w:tbl>
      <w:tblPr>
        <w:tblStyle w:val="Tablaconcuadrcula"/>
        <w:tblW w:w="9113" w:type="dxa"/>
        <w:tblInd w:w="-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2"/>
        <w:gridCol w:w="9"/>
        <w:gridCol w:w="3060"/>
        <w:gridCol w:w="49"/>
        <w:gridCol w:w="2661"/>
        <w:gridCol w:w="62"/>
      </w:tblGrid>
      <w:tr w:rsidR="00123B40" w:rsidRPr="00485AAE" w14:paraId="6B09E5CE" w14:textId="77777777" w:rsidTr="00123B40">
        <w:trPr>
          <w:gridAfter w:val="1"/>
          <w:wAfter w:w="62" w:type="dxa"/>
          <w:trHeight w:val="220"/>
        </w:trPr>
        <w:tc>
          <w:tcPr>
            <w:tcW w:w="3272" w:type="dxa"/>
            <w:vMerge w:val="restart"/>
            <w:shd w:val="clear" w:color="auto" w:fill="F2F2F2" w:themeFill="background1" w:themeFillShade="F2"/>
            <w:vAlign w:val="center"/>
          </w:tcPr>
          <w:p w14:paraId="2F11FDB9" w14:textId="77777777" w:rsidR="00123B40" w:rsidRPr="00730032" w:rsidRDefault="00123B40" w:rsidP="000072C8">
            <w:pPr>
              <w:pStyle w:val="Ttulo2"/>
              <w:jc w:val="center"/>
              <w:rPr>
                <w:sz w:val="12"/>
                <w:szCs w:val="12"/>
              </w:rPr>
            </w:pPr>
          </w:p>
          <w:p w14:paraId="603F639E" w14:textId="77777777" w:rsidR="00123B40" w:rsidRPr="00485AAE" w:rsidRDefault="00123B40" w:rsidP="000072C8">
            <w:pPr>
              <w:pStyle w:val="Ttulo2"/>
              <w:jc w:val="center"/>
            </w:pPr>
            <w:r>
              <w:rPr>
                <w:rStyle w:val="Resaltar"/>
                <w:color w:val="303848" w:themeColor="accent1"/>
              </w:rPr>
              <w:t xml:space="preserve">APTITUDES  </w:t>
            </w:r>
            <w:r>
              <w:rPr>
                <w:rStyle w:val="Resaltar"/>
              </w:rPr>
              <w:t xml:space="preserve"> </w:t>
            </w:r>
            <w:sdt>
              <w:sdtPr>
                <w:rPr>
                  <w:rStyle w:val="Resaltar"/>
                </w:rPr>
                <w:id w:val="678620575"/>
                <w:placeholder>
                  <w:docPart w:val="620889D5CBA04C8E8788F47980515F53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Resaltar"/>
                </w:rPr>
              </w:sdtEndPr>
              <w:sdtContent>
                <w:r w:rsidRPr="00485AAE">
                  <w:rPr>
                    <w:rStyle w:val="Resaltar"/>
                    <w:lang w:bidi="es-ES"/>
                  </w:rPr>
                  <w:t>—</w:t>
                </w:r>
              </w:sdtContent>
            </w:sdt>
          </w:p>
        </w:tc>
        <w:tc>
          <w:tcPr>
            <w:tcW w:w="3118" w:type="dxa"/>
            <w:gridSpan w:val="3"/>
            <w:vMerge w:val="restart"/>
            <w:shd w:val="clear" w:color="auto" w:fill="303848" w:themeFill="accent1"/>
            <w:vAlign w:val="center"/>
          </w:tcPr>
          <w:p w14:paraId="7ADD9430" w14:textId="77777777" w:rsidR="00123B40" w:rsidRPr="00485AAE" w:rsidRDefault="00123B40" w:rsidP="000072C8">
            <w:pPr>
              <w:pStyle w:val="Ttulo1"/>
              <w:framePr w:wrap="around"/>
            </w:pPr>
            <w:r>
              <w:rPr>
                <w:lang w:bidi="es-ES"/>
              </w:rPr>
              <w:t>CERTIFICACIONES</w:t>
            </w:r>
            <w:r w:rsidRPr="00485AAE">
              <w:rPr>
                <w:lang w:bidi="es-ES"/>
              </w:rPr>
              <w:t xml:space="preserve"> </w:t>
            </w:r>
          </w:p>
        </w:tc>
        <w:tc>
          <w:tcPr>
            <w:tcW w:w="2661" w:type="dxa"/>
            <w:tcBorders>
              <w:bottom w:val="single" w:sz="18" w:space="0" w:color="BF9268" w:themeColor="accent2"/>
            </w:tcBorders>
          </w:tcPr>
          <w:p w14:paraId="218AF5F1" w14:textId="77777777" w:rsidR="00123B40" w:rsidRPr="00485AAE" w:rsidRDefault="00123B40" w:rsidP="000072C8"/>
        </w:tc>
      </w:tr>
      <w:tr w:rsidR="00123B40" w:rsidRPr="00485AAE" w14:paraId="15A7647C" w14:textId="77777777" w:rsidTr="00123B40">
        <w:trPr>
          <w:gridAfter w:val="1"/>
          <w:wAfter w:w="62" w:type="dxa"/>
          <w:trHeight w:val="220"/>
        </w:trPr>
        <w:tc>
          <w:tcPr>
            <w:tcW w:w="3272" w:type="dxa"/>
            <w:vMerge/>
            <w:shd w:val="clear" w:color="auto" w:fill="F2F2F2" w:themeFill="background1" w:themeFillShade="F2"/>
          </w:tcPr>
          <w:p w14:paraId="75C20612" w14:textId="77777777" w:rsidR="00123B40" w:rsidRPr="00485AAE" w:rsidRDefault="00123B40" w:rsidP="000072C8"/>
        </w:tc>
        <w:tc>
          <w:tcPr>
            <w:tcW w:w="3118" w:type="dxa"/>
            <w:gridSpan w:val="3"/>
            <w:vMerge/>
            <w:shd w:val="clear" w:color="auto" w:fill="303848" w:themeFill="accent1"/>
            <w:vAlign w:val="center"/>
          </w:tcPr>
          <w:p w14:paraId="2F6FD2A8" w14:textId="77777777" w:rsidR="00123B40" w:rsidRPr="00485AAE" w:rsidRDefault="00123B40" w:rsidP="000072C8">
            <w:pPr>
              <w:pStyle w:val="Ttulo1"/>
              <w:framePr w:wrap="around"/>
            </w:pPr>
          </w:p>
        </w:tc>
        <w:tc>
          <w:tcPr>
            <w:tcW w:w="2661" w:type="dxa"/>
          </w:tcPr>
          <w:p w14:paraId="6FF14315" w14:textId="77777777" w:rsidR="00123B40" w:rsidRPr="00485AAE" w:rsidRDefault="00123B40" w:rsidP="000072C8"/>
        </w:tc>
      </w:tr>
      <w:tr w:rsidR="00123B40" w:rsidRPr="00F45148" w14:paraId="544DDC3F" w14:textId="77777777" w:rsidTr="00123B40">
        <w:trPr>
          <w:gridAfter w:val="1"/>
          <w:wAfter w:w="62" w:type="dxa"/>
          <w:trHeight w:val="2665"/>
        </w:trPr>
        <w:tc>
          <w:tcPr>
            <w:tcW w:w="3272" w:type="dxa"/>
            <w:shd w:val="clear" w:color="auto" w:fill="F2F2F2" w:themeFill="background1" w:themeFillShade="F2"/>
          </w:tcPr>
          <w:p w14:paraId="51C6933B" w14:textId="77777777" w:rsidR="00123B40" w:rsidRDefault="00123B40" w:rsidP="000072C8">
            <w:pPr>
              <w:pStyle w:val="Texto"/>
              <w:ind w:left="720"/>
            </w:pPr>
          </w:p>
          <w:p w14:paraId="4A0B2263" w14:textId="77777777" w:rsidR="00123B40" w:rsidRPr="00C93622" w:rsidRDefault="00123B40" w:rsidP="000072C8">
            <w:pPr>
              <w:pStyle w:val="Texto"/>
              <w:numPr>
                <w:ilvl w:val="0"/>
                <w:numId w:val="1"/>
              </w:numPr>
            </w:pPr>
            <w:r w:rsidRPr="00C93622">
              <w:t>Responsab</w:t>
            </w:r>
            <w:r>
              <w:t>le</w:t>
            </w:r>
          </w:p>
          <w:p w14:paraId="283315A5" w14:textId="77777777" w:rsidR="00123B40" w:rsidRPr="00C93622" w:rsidRDefault="00123B40" w:rsidP="000072C8">
            <w:pPr>
              <w:pStyle w:val="Texto"/>
              <w:numPr>
                <w:ilvl w:val="0"/>
                <w:numId w:val="1"/>
              </w:numPr>
            </w:pPr>
            <w:r w:rsidRPr="00C93622">
              <w:t>Autodidacta</w:t>
            </w:r>
          </w:p>
          <w:p w14:paraId="4AD22113" w14:textId="77777777" w:rsidR="00123B40" w:rsidRPr="00C93622" w:rsidRDefault="00123B40" w:rsidP="000072C8">
            <w:pPr>
              <w:pStyle w:val="Texto"/>
              <w:numPr>
                <w:ilvl w:val="0"/>
                <w:numId w:val="1"/>
              </w:numPr>
            </w:pPr>
            <w:r w:rsidRPr="00C93622">
              <w:t>Organizada</w:t>
            </w:r>
          </w:p>
          <w:p w14:paraId="7A4BB056" w14:textId="77777777" w:rsidR="00123B40" w:rsidRPr="00145D82" w:rsidRDefault="00123B40" w:rsidP="000072C8">
            <w:pPr>
              <w:pStyle w:val="Texto"/>
              <w:numPr>
                <w:ilvl w:val="0"/>
                <w:numId w:val="1"/>
              </w:numPr>
            </w:pPr>
            <w:r w:rsidRPr="00C93622">
              <w:t>Eficiente</w:t>
            </w:r>
          </w:p>
          <w:p w14:paraId="44B8DCA9" w14:textId="77777777" w:rsidR="00123B40" w:rsidRDefault="00123B40" w:rsidP="000072C8">
            <w:pPr>
              <w:pStyle w:val="Texto"/>
              <w:numPr>
                <w:ilvl w:val="0"/>
                <w:numId w:val="1"/>
              </w:numPr>
            </w:pPr>
            <w:r w:rsidRPr="00C93622">
              <w:t>Trabajo en equipo</w:t>
            </w:r>
          </w:p>
          <w:p w14:paraId="02F61E55" w14:textId="77777777" w:rsidR="00123B40" w:rsidRDefault="00123B40" w:rsidP="000072C8">
            <w:pPr>
              <w:pStyle w:val="Texto"/>
              <w:numPr>
                <w:ilvl w:val="0"/>
                <w:numId w:val="1"/>
              </w:numPr>
            </w:pPr>
            <w:r>
              <w:t>Determinación</w:t>
            </w:r>
          </w:p>
          <w:p w14:paraId="36F65BAD" w14:textId="77777777" w:rsidR="00123B40" w:rsidRPr="001D0C2C" w:rsidRDefault="00123B40" w:rsidP="000072C8">
            <w:pPr>
              <w:rPr>
                <w:u w:val="single"/>
              </w:rPr>
            </w:pPr>
          </w:p>
          <w:p w14:paraId="2427C98D" w14:textId="77777777" w:rsidR="00123B40" w:rsidRPr="00485AAE" w:rsidRDefault="00123B40" w:rsidP="000072C8"/>
        </w:tc>
        <w:tc>
          <w:tcPr>
            <w:tcW w:w="5779" w:type="dxa"/>
            <w:gridSpan w:val="4"/>
            <w:vAlign w:val="center"/>
          </w:tcPr>
          <w:p w14:paraId="256BFE91" w14:textId="77777777" w:rsidR="00123B40" w:rsidRPr="00F76FF3" w:rsidRDefault="00123B40" w:rsidP="000072C8">
            <w:pPr>
              <w:rPr>
                <w:sz w:val="20"/>
                <w:szCs w:val="20"/>
              </w:rPr>
            </w:pPr>
          </w:p>
          <w:p w14:paraId="3B11BA12" w14:textId="77777777" w:rsidR="00123B40" w:rsidRDefault="00123B40" w:rsidP="000072C8">
            <w:pPr>
              <w:pStyle w:val="Texto"/>
              <w:rPr>
                <w:color w:val="BA8E2C" w:themeColor="accent4" w:themeShade="BF"/>
              </w:rPr>
            </w:pPr>
            <w:r w:rsidRPr="00614A33">
              <w:rPr>
                <w:b/>
                <w:bCs/>
                <w:color w:val="BA8E2C" w:themeColor="accent4" w:themeShade="BF"/>
              </w:rPr>
              <w:t>Escuela Oficial de Idiomas (EOI) Palma</w:t>
            </w:r>
            <w:r>
              <w:rPr>
                <w:color w:val="BA8E2C" w:themeColor="accent4" w:themeShade="BF"/>
              </w:rPr>
              <w:t xml:space="preserve"> </w:t>
            </w:r>
            <w:r w:rsidRPr="00F265C3">
              <w:rPr>
                <w:color w:val="7F7F7F" w:themeColor="text1" w:themeTint="80"/>
              </w:rPr>
              <w:t>(En curso)</w:t>
            </w:r>
          </w:p>
          <w:p w14:paraId="321C23A0" w14:textId="77777777" w:rsidR="00123B40" w:rsidRPr="00B43539" w:rsidRDefault="00123B40" w:rsidP="000072C8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Inglés nivel B2 </w:t>
            </w:r>
          </w:p>
          <w:p w14:paraId="7C8F77DB" w14:textId="77777777" w:rsidR="00123B40" w:rsidRPr="00115BBA" w:rsidRDefault="00123B40" w:rsidP="000072C8">
            <w:pPr>
              <w:rPr>
                <w:sz w:val="20"/>
                <w:szCs w:val="20"/>
              </w:rPr>
            </w:pPr>
          </w:p>
          <w:p w14:paraId="26F5F862" w14:textId="77777777" w:rsidR="00123B40" w:rsidRDefault="00123B40" w:rsidP="000072C8">
            <w:pPr>
              <w:pStyle w:val="Texto"/>
              <w:rPr>
                <w:color w:val="BA8E2C" w:themeColor="accent4" w:themeShade="BF"/>
              </w:rPr>
            </w:pPr>
            <w:r w:rsidRPr="00614A33">
              <w:rPr>
                <w:b/>
                <w:bCs/>
                <w:color w:val="BA8E2C" w:themeColor="accent4" w:themeShade="BF"/>
              </w:rPr>
              <w:t>Google Actívate</w:t>
            </w:r>
            <w:r>
              <w:rPr>
                <w:color w:val="BA8E2C" w:themeColor="accent4" w:themeShade="BF"/>
              </w:rPr>
              <w:t xml:space="preserve"> </w:t>
            </w:r>
            <w:r w:rsidRPr="00F265C3">
              <w:rPr>
                <w:color w:val="7F7F7F" w:themeColor="text1" w:themeTint="80"/>
              </w:rPr>
              <w:t>(2021)</w:t>
            </w:r>
          </w:p>
          <w:p w14:paraId="454689C3" w14:textId="77777777" w:rsidR="00123B40" w:rsidRDefault="00123B40" w:rsidP="000072C8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0"/>
              </w:rPr>
            </w:pPr>
            <w:r w:rsidRPr="005C3856">
              <w:rPr>
                <w:color w:val="404040" w:themeColor="text1" w:themeTint="BF"/>
                <w:sz w:val="20"/>
              </w:rPr>
              <w:t>Introdu</w:t>
            </w:r>
            <w:r>
              <w:rPr>
                <w:color w:val="404040" w:themeColor="text1" w:themeTint="BF"/>
                <w:sz w:val="20"/>
              </w:rPr>
              <w:t xml:space="preserve">cción al Desarrollo Web II </w:t>
            </w:r>
            <w:r w:rsidRPr="00123B40">
              <w:rPr>
                <w:color w:val="7F7F7F" w:themeColor="text1" w:themeTint="80"/>
                <w:sz w:val="20"/>
              </w:rPr>
              <w:t>(40h)</w:t>
            </w:r>
          </w:p>
          <w:p w14:paraId="3E1FE697" w14:textId="77777777" w:rsidR="00123B40" w:rsidRPr="00844965" w:rsidRDefault="00123B40" w:rsidP="000072C8">
            <w:pPr>
              <w:pStyle w:val="Prrafodelista"/>
              <w:spacing w:line="276" w:lineRule="auto"/>
              <w:rPr>
                <w:color w:val="7F7F7F" w:themeColor="text1" w:themeTint="80"/>
                <w:sz w:val="18"/>
                <w:szCs w:val="22"/>
              </w:rPr>
            </w:pPr>
            <w:r>
              <w:rPr>
                <w:color w:val="7F7F7F" w:themeColor="text1" w:themeTint="80"/>
                <w:sz w:val="18"/>
                <w:szCs w:val="22"/>
              </w:rPr>
              <w:t xml:space="preserve">   </w:t>
            </w:r>
            <w:hyperlink r:id="rId12" w:history="1">
              <w:r w:rsidRPr="00844965">
                <w:rPr>
                  <w:rStyle w:val="Hipervnculo"/>
                  <w:color w:val="7F7F7F" w:themeColor="text1" w:themeTint="80"/>
                  <w:sz w:val="18"/>
                  <w:szCs w:val="22"/>
                  <w:u w:val="none"/>
                </w:rPr>
                <w:t>https://learndigital.withgoogle.com/link/1nur091p2ww</w:t>
              </w:r>
            </w:hyperlink>
          </w:p>
          <w:p w14:paraId="68DE0625" w14:textId="77777777" w:rsidR="00123B40" w:rsidRPr="00C951DB" w:rsidRDefault="00123B40" w:rsidP="000072C8">
            <w:pPr>
              <w:pStyle w:val="Prrafodelista"/>
              <w:spacing w:line="276" w:lineRule="auto"/>
              <w:rPr>
                <w:color w:val="7F7F7F" w:themeColor="text1" w:themeTint="80"/>
                <w:sz w:val="18"/>
                <w:szCs w:val="22"/>
              </w:rPr>
            </w:pPr>
            <w:r>
              <w:rPr>
                <w:color w:val="7F7F7F" w:themeColor="text1" w:themeTint="80"/>
                <w:sz w:val="18"/>
                <w:szCs w:val="22"/>
              </w:rPr>
              <w:t xml:space="preserve">   </w:t>
            </w:r>
            <w:r w:rsidRPr="00777A54">
              <w:rPr>
                <w:color w:val="7F7F7F" w:themeColor="text1" w:themeTint="80"/>
                <w:sz w:val="18"/>
                <w:szCs w:val="22"/>
              </w:rPr>
              <w:t xml:space="preserve">ID: </w:t>
            </w:r>
            <w:r w:rsidRPr="00844965">
              <w:rPr>
                <w:color w:val="7F7F7F" w:themeColor="text1" w:themeTint="80"/>
                <w:sz w:val="18"/>
                <w:szCs w:val="22"/>
              </w:rPr>
              <w:t>M9G U46 6ST</w:t>
            </w:r>
          </w:p>
          <w:p w14:paraId="289EAABC" w14:textId="77777777" w:rsidR="00123B40" w:rsidRDefault="00123B40" w:rsidP="000072C8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color w:val="404040" w:themeColor="text1" w:themeTint="BF"/>
                <w:sz w:val="20"/>
              </w:rPr>
            </w:pPr>
            <w:r w:rsidRPr="005C3856">
              <w:rPr>
                <w:color w:val="404040" w:themeColor="text1" w:themeTint="BF"/>
                <w:sz w:val="20"/>
              </w:rPr>
              <w:t>Introdu</w:t>
            </w:r>
            <w:r>
              <w:rPr>
                <w:color w:val="404040" w:themeColor="text1" w:themeTint="BF"/>
                <w:sz w:val="20"/>
              </w:rPr>
              <w:t xml:space="preserve">cción al Desarrollo Web I </w:t>
            </w:r>
            <w:r w:rsidRPr="00123B40">
              <w:rPr>
                <w:color w:val="7F7F7F" w:themeColor="text1" w:themeTint="80"/>
                <w:sz w:val="20"/>
              </w:rPr>
              <w:t>(40h)</w:t>
            </w:r>
          </w:p>
          <w:p w14:paraId="6A08BA59" w14:textId="77777777" w:rsidR="00123B40" w:rsidRPr="00844965" w:rsidRDefault="00123B40" w:rsidP="000072C8">
            <w:pPr>
              <w:pStyle w:val="Prrafodelista"/>
              <w:spacing w:line="276" w:lineRule="auto"/>
              <w:rPr>
                <w:color w:val="7F7F7F" w:themeColor="text1" w:themeTint="80"/>
                <w:sz w:val="18"/>
                <w:szCs w:val="22"/>
              </w:rPr>
            </w:pPr>
            <w:r>
              <w:rPr>
                <w:color w:val="7F7F7F" w:themeColor="text1" w:themeTint="80"/>
                <w:sz w:val="18"/>
                <w:szCs w:val="22"/>
              </w:rPr>
              <w:t xml:space="preserve">   </w:t>
            </w:r>
            <w:hyperlink r:id="rId13" w:history="1">
              <w:r w:rsidRPr="00844965">
                <w:rPr>
                  <w:rStyle w:val="Hipervnculo"/>
                  <w:color w:val="7F7F7F" w:themeColor="text1" w:themeTint="80"/>
                  <w:sz w:val="18"/>
                  <w:szCs w:val="22"/>
                  <w:u w:val="none"/>
                </w:rPr>
                <w:t>https://learndigital.withgoogle.com/link/1nur091p2ww</w:t>
              </w:r>
            </w:hyperlink>
          </w:p>
          <w:p w14:paraId="6BE1D02E" w14:textId="77777777" w:rsidR="00123B40" w:rsidRPr="00F76FF3" w:rsidRDefault="00123B40" w:rsidP="000072C8">
            <w:pPr>
              <w:pStyle w:val="Prrafodelista"/>
              <w:spacing w:line="276" w:lineRule="auto"/>
              <w:rPr>
                <w:color w:val="7F7F7F" w:themeColor="text1" w:themeTint="80"/>
                <w:sz w:val="18"/>
                <w:szCs w:val="22"/>
              </w:rPr>
            </w:pPr>
            <w:r>
              <w:rPr>
                <w:color w:val="7F7F7F" w:themeColor="text1" w:themeTint="80"/>
                <w:sz w:val="18"/>
                <w:szCs w:val="22"/>
              </w:rPr>
              <w:t xml:space="preserve">   </w:t>
            </w:r>
            <w:r w:rsidRPr="00777A54">
              <w:rPr>
                <w:color w:val="7F7F7F" w:themeColor="text1" w:themeTint="80"/>
                <w:sz w:val="18"/>
                <w:szCs w:val="22"/>
              </w:rPr>
              <w:t>ID: G9N L9A 94J</w:t>
            </w:r>
          </w:p>
          <w:p w14:paraId="50FC6B79" w14:textId="77777777" w:rsidR="00123B40" w:rsidRDefault="00123B40" w:rsidP="000072C8">
            <w:pPr>
              <w:pStyle w:val="Texto"/>
              <w:rPr>
                <w:lang w:val="en-US"/>
              </w:rPr>
            </w:pPr>
          </w:p>
          <w:p w14:paraId="7EB3D70C" w14:textId="77777777" w:rsidR="00123B40" w:rsidRPr="00F45148" w:rsidRDefault="00123B40" w:rsidP="000072C8">
            <w:pPr>
              <w:rPr>
                <w:lang w:val="en-US"/>
              </w:rPr>
            </w:pPr>
          </w:p>
        </w:tc>
      </w:tr>
      <w:bookmarkEnd w:id="1"/>
      <w:tr w:rsidR="00CD50FD" w:rsidRPr="00485AAE" w14:paraId="2348EE8D" w14:textId="77777777" w:rsidTr="00123B40">
        <w:trPr>
          <w:gridAfter w:val="1"/>
          <w:wAfter w:w="62" w:type="dxa"/>
          <w:trHeight w:val="561"/>
        </w:trPr>
        <w:tc>
          <w:tcPr>
            <w:tcW w:w="3272" w:type="dxa"/>
          </w:tcPr>
          <w:p w14:paraId="57BC7FF4" w14:textId="238651C9" w:rsidR="00FF3B84" w:rsidRPr="00485AAE" w:rsidRDefault="00FF3B84" w:rsidP="00F45148">
            <w:pPr>
              <w:pStyle w:val="Texto"/>
            </w:pPr>
          </w:p>
        </w:tc>
        <w:tc>
          <w:tcPr>
            <w:tcW w:w="5779" w:type="dxa"/>
            <w:gridSpan w:val="4"/>
          </w:tcPr>
          <w:p w14:paraId="7585A647" w14:textId="63927FC0" w:rsidR="00F76FF3" w:rsidRPr="00485AAE" w:rsidRDefault="00F76FF3" w:rsidP="000D1242"/>
        </w:tc>
      </w:tr>
      <w:tr w:rsidR="00587CD2" w:rsidRPr="00485AAE" w14:paraId="4205161C" w14:textId="77777777" w:rsidTr="00123B40">
        <w:trPr>
          <w:trHeight w:val="57"/>
        </w:trPr>
        <w:tc>
          <w:tcPr>
            <w:tcW w:w="3281" w:type="dxa"/>
            <w:gridSpan w:val="2"/>
            <w:tcBorders>
              <w:bottom w:val="single" w:sz="18" w:space="0" w:color="BF9268" w:themeColor="accent2"/>
            </w:tcBorders>
          </w:tcPr>
          <w:p w14:paraId="3FF45B55" w14:textId="2C22DEFB" w:rsidR="00FD693D" w:rsidRPr="00485AAE" w:rsidRDefault="00FD693D"/>
        </w:tc>
        <w:tc>
          <w:tcPr>
            <w:tcW w:w="3060" w:type="dxa"/>
            <w:vMerge w:val="restart"/>
            <w:shd w:val="clear" w:color="auto" w:fill="303848" w:themeFill="accent1"/>
            <w:vAlign w:val="center"/>
          </w:tcPr>
          <w:p w14:paraId="1C60A9FE" w14:textId="5F6DECA7" w:rsidR="00CD50FD" w:rsidRPr="008A7DA6" w:rsidRDefault="008A7DA6" w:rsidP="0073104A">
            <w:pPr>
              <w:pStyle w:val="Ttulo1"/>
              <w:framePr w:wrap="around"/>
            </w:pPr>
            <w:r>
              <w:t>MÁS INFORMACIÓN</w:t>
            </w:r>
          </w:p>
        </w:tc>
        <w:tc>
          <w:tcPr>
            <w:tcW w:w="2772" w:type="dxa"/>
            <w:gridSpan w:val="3"/>
            <w:tcBorders>
              <w:bottom w:val="single" w:sz="18" w:space="0" w:color="BF9268" w:themeColor="accent2"/>
            </w:tcBorders>
          </w:tcPr>
          <w:p w14:paraId="43662E25" w14:textId="77777777" w:rsidR="00CD50FD" w:rsidRPr="00485AAE" w:rsidRDefault="00CD50FD"/>
        </w:tc>
      </w:tr>
      <w:tr w:rsidR="00587CD2" w:rsidRPr="00485AAE" w14:paraId="181F8019" w14:textId="77777777" w:rsidTr="00123B40">
        <w:trPr>
          <w:trHeight w:val="140"/>
        </w:trPr>
        <w:tc>
          <w:tcPr>
            <w:tcW w:w="3281" w:type="dxa"/>
            <w:gridSpan w:val="2"/>
            <w:tcBorders>
              <w:top w:val="single" w:sz="18" w:space="0" w:color="BF9268" w:themeColor="accent2"/>
            </w:tcBorders>
          </w:tcPr>
          <w:p w14:paraId="582E13C0" w14:textId="77777777" w:rsidR="00CD50FD" w:rsidRPr="00485AAE" w:rsidRDefault="00CD50FD"/>
        </w:tc>
        <w:tc>
          <w:tcPr>
            <w:tcW w:w="3060" w:type="dxa"/>
            <w:vMerge/>
            <w:shd w:val="clear" w:color="auto" w:fill="303848" w:themeFill="accent1"/>
          </w:tcPr>
          <w:p w14:paraId="7AB895F2" w14:textId="77777777" w:rsidR="00CD50FD" w:rsidRPr="00485AAE" w:rsidRDefault="00CD50FD" w:rsidP="00CD50FD">
            <w:pPr>
              <w:pStyle w:val="Ttulo1"/>
              <w:framePr w:wrap="around"/>
            </w:pPr>
          </w:p>
        </w:tc>
        <w:tc>
          <w:tcPr>
            <w:tcW w:w="2772" w:type="dxa"/>
            <w:gridSpan w:val="3"/>
          </w:tcPr>
          <w:p w14:paraId="165D6605" w14:textId="77777777" w:rsidR="00CD50FD" w:rsidRPr="00485AAE" w:rsidRDefault="00CD50FD"/>
        </w:tc>
      </w:tr>
      <w:tr w:rsidR="00CD50FD" w:rsidRPr="00485AAE" w14:paraId="1293D183" w14:textId="77777777" w:rsidTr="00123B40">
        <w:trPr>
          <w:trHeight w:val="2245"/>
        </w:trPr>
        <w:tc>
          <w:tcPr>
            <w:tcW w:w="9113" w:type="dxa"/>
            <w:gridSpan w:val="6"/>
            <w:tcBorders>
              <w:bottom w:val="single" w:sz="18" w:space="0" w:color="BF9268" w:themeColor="accent2"/>
            </w:tcBorders>
            <w:vAlign w:val="center"/>
          </w:tcPr>
          <w:p w14:paraId="28CE5FE4" w14:textId="5569B191" w:rsidR="004D5B2D" w:rsidRDefault="006E69BD" w:rsidP="00D20DA9">
            <w:pPr>
              <w:pStyle w:val="Texto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F8E5FBD" wp14:editId="055C08A5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144145</wp:posOffset>
                  </wp:positionV>
                  <wp:extent cx="273050" cy="215900"/>
                  <wp:effectExtent l="0" t="0" r="0" b="0"/>
                  <wp:wrapTight wrapText="bothSides">
                    <wp:wrapPolygon edited="0">
                      <wp:start x="9042" y="0"/>
                      <wp:lineTo x="0" y="7624"/>
                      <wp:lineTo x="0" y="19059"/>
                      <wp:lineTo x="19591" y="19059"/>
                      <wp:lineTo x="19591" y="0"/>
                      <wp:lineTo x="9042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7F2192" w14:textId="4BBAB976" w:rsidR="00CD50FD" w:rsidRPr="00E84E29" w:rsidRDefault="00791FBC" w:rsidP="00D20DA9">
            <w:pPr>
              <w:pStyle w:val="Texto"/>
              <w:rPr>
                <w:i/>
                <w:iCs/>
                <w:color w:val="303848" w:themeColor="accent1"/>
              </w:rPr>
            </w:pPr>
            <w:r w:rsidRPr="00791FBC">
              <w:rPr>
                <w:b/>
                <w:bCs/>
              </w:rPr>
              <w:t>Portafolio:</w:t>
            </w:r>
            <w:r>
              <w:t xml:space="preserve"> </w:t>
            </w:r>
            <w:r w:rsidR="00CF7510" w:rsidRPr="00CF7510">
              <w:rPr>
                <w:rStyle w:val="Hipervnculo"/>
                <w:color w:val="303848" w:themeColor="accent1"/>
              </w:rPr>
              <w:t>https://lauramg12.github.io/Portfolio/</w:t>
            </w:r>
          </w:p>
          <w:p w14:paraId="31E8E00A" w14:textId="5D4E15FA" w:rsidR="00791FBC" w:rsidRPr="00E84E29" w:rsidRDefault="00555F8A" w:rsidP="00791FBC">
            <w:pPr>
              <w:rPr>
                <w:color w:val="303848" w:themeColor="accent1"/>
              </w:rPr>
            </w:pPr>
            <w:r w:rsidRPr="00E84E29">
              <w:rPr>
                <w:noProof/>
                <w:color w:val="303848" w:themeColor="accent1"/>
              </w:rPr>
              <w:drawing>
                <wp:anchor distT="0" distB="0" distL="107950" distR="107950" simplePos="0" relativeHeight="251659264" behindDoc="1" locked="0" layoutInCell="1" allowOverlap="1" wp14:anchorId="2C389742" wp14:editId="748DA532">
                  <wp:simplePos x="0" y="0"/>
                  <wp:positionH relativeFrom="column">
                    <wp:posOffset>-1693</wp:posOffset>
                  </wp:positionH>
                  <wp:positionV relativeFrom="page">
                    <wp:posOffset>648335</wp:posOffset>
                  </wp:positionV>
                  <wp:extent cx="230400" cy="216000"/>
                  <wp:effectExtent l="0" t="0" r="0" b="0"/>
                  <wp:wrapTight wrapText="bothSides">
                    <wp:wrapPolygon edited="0">
                      <wp:start x="0" y="0"/>
                      <wp:lineTo x="0" y="19059"/>
                      <wp:lineTo x="19691" y="19059"/>
                      <wp:lineTo x="19691" y="0"/>
                      <wp:lineTo x="0" y="0"/>
                    </wp:wrapPolygon>
                  </wp:wrapTight>
                  <wp:docPr id="3" name="Imagen 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cono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44F3DB" w14:textId="7F182B9D" w:rsidR="00791FBC" w:rsidRPr="00E84E29" w:rsidRDefault="00791FBC" w:rsidP="00791FBC">
            <w:pPr>
              <w:pStyle w:val="Texto"/>
              <w:rPr>
                <w:color w:val="303848" w:themeColor="accent1"/>
              </w:rPr>
            </w:pPr>
            <w:r w:rsidRPr="00E84E29">
              <w:rPr>
                <w:color w:val="303848" w:themeColor="accent1"/>
              </w:rPr>
              <w:t xml:space="preserve">  </w:t>
            </w:r>
            <w:hyperlink r:id="rId16" w:history="1">
              <w:r w:rsidRPr="00E84E29">
                <w:rPr>
                  <w:rStyle w:val="Hipervnculo"/>
                  <w:color w:val="303848" w:themeColor="accent1"/>
                </w:rPr>
                <w:t>https://www.linkedin.com/in/laura-ma%C3%B1ogil-gonz%C3%A1lez-30489b14a/</w:t>
              </w:r>
            </w:hyperlink>
          </w:p>
          <w:p w14:paraId="36F19BE8" w14:textId="5C990162" w:rsidR="00791FBC" w:rsidRPr="00E84E29" w:rsidRDefault="00555F8A" w:rsidP="00B43539">
            <w:pPr>
              <w:rPr>
                <w:color w:val="303848" w:themeColor="accent1"/>
              </w:rPr>
            </w:pPr>
            <w:r w:rsidRPr="00E84E29">
              <w:rPr>
                <w:noProof/>
                <w:color w:val="303848" w:themeColor="accent1"/>
              </w:rPr>
              <w:drawing>
                <wp:anchor distT="0" distB="0" distL="107950" distR="107950" simplePos="0" relativeHeight="251658240" behindDoc="1" locked="0" layoutInCell="1" allowOverlap="1" wp14:anchorId="38AB9FE4" wp14:editId="2B6EE1E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215900</wp:posOffset>
                  </wp:positionV>
                  <wp:extent cx="216000" cy="216000"/>
                  <wp:effectExtent l="0" t="0" r="0" b="0"/>
                  <wp:wrapTight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ight>
                  <wp:docPr id="2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cono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3CA220" w14:textId="77777777" w:rsidR="00F76FF3" w:rsidRDefault="00791FBC" w:rsidP="00F76FF3">
            <w:pPr>
              <w:pStyle w:val="Texto"/>
              <w:rPr>
                <w:rStyle w:val="Hipervnculo"/>
                <w:color w:val="303848" w:themeColor="accent1"/>
              </w:rPr>
            </w:pPr>
            <w:r w:rsidRPr="00E84E29">
              <w:rPr>
                <w:color w:val="303848" w:themeColor="accent1"/>
              </w:rPr>
              <w:t xml:space="preserve">  </w:t>
            </w:r>
            <w:hyperlink r:id="rId18" w:history="1">
              <w:r w:rsidR="00555F8A" w:rsidRPr="00E84E29">
                <w:rPr>
                  <w:rStyle w:val="Hipervnculo"/>
                  <w:color w:val="303848" w:themeColor="accent1"/>
                </w:rPr>
                <w:t>https://github.com/LauraMG12</w:t>
              </w:r>
            </w:hyperlink>
          </w:p>
          <w:p w14:paraId="0B81EDFE" w14:textId="1D2AE269" w:rsidR="00F76FF3" w:rsidRPr="00F76FF3" w:rsidRDefault="00F76FF3" w:rsidP="00F76FF3"/>
        </w:tc>
      </w:tr>
    </w:tbl>
    <w:p w14:paraId="4BD956D2" w14:textId="22311ACE" w:rsidR="00C55D85" w:rsidRPr="00485AAE" w:rsidRDefault="00C55D85" w:rsidP="00F76FF3"/>
    <w:sectPr w:rsidR="00C55D85" w:rsidRPr="00485AAE" w:rsidSect="00803FC7">
      <w:headerReference w:type="default" r:id="rId1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B13C8" w14:textId="77777777" w:rsidR="005A00C3" w:rsidRDefault="005A00C3" w:rsidP="00F316AD">
      <w:r>
        <w:separator/>
      </w:r>
    </w:p>
  </w:endnote>
  <w:endnote w:type="continuationSeparator" w:id="0">
    <w:p w14:paraId="6B657CB3" w14:textId="77777777" w:rsidR="005A00C3" w:rsidRDefault="005A00C3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97892" w14:textId="77777777" w:rsidR="005A00C3" w:rsidRDefault="005A00C3" w:rsidP="00F316AD">
      <w:r>
        <w:separator/>
      </w:r>
    </w:p>
  </w:footnote>
  <w:footnote w:type="continuationSeparator" w:id="0">
    <w:p w14:paraId="24481972" w14:textId="77777777" w:rsidR="005A00C3" w:rsidRDefault="005A00C3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66EFA" w14:textId="77777777" w:rsidR="00F316AD" w:rsidRPr="001700F2" w:rsidRDefault="00F316AD">
    <w:pPr>
      <w:pStyle w:val="Encabezado"/>
    </w:pPr>
    <w:r w:rsidRPr="001700F2">
      <w:rPr>
        <w:rFonts w:ascii="Times New Roman" w:eastAsia="Times New Roman" w:hAnsi="Times New Roman" w:cs="Times New Roman"/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6DF2892" wp14:editId="7A2435D6">
              <wp:simplePos x="0" y="0"/>
              <wp:positionH relativeFrom="column">
                <wp:posOffset>-914400</wp:posOffset>
              </wp:positionH>
              <wp:positionV relativeFrom="paragraph">
                <wp:posOffset>-508088</wp:posOffset>
              </wp:positionV>
              <wp:extent cx="7771130" cy="1330702"/>
              <wp:effectExtent l="0" t="0" r="1270" b="3175"/>
              <wp:wrapNone/>
              <wp:docPr id="6" name="Rectángulo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33070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800284" id="Rectángulo 7" o:spid="_x0000_s1026" alt="&quot;&quot;" style="position:absolute;margin-left:-1in;margin-top:-40pt;width:611.9pt;height:104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Icono&#10;&#10;Descripción generada automáticamente" style="width:169.35pt;height:169.35pt;visibility:visible;mso-wrap-style:square" o:bullet="t">
        <v:imagedata r:id="rId1" o:title="Icono&#10;&#10;Descripción generada automáticamente"/>
      </v:shape>
    </w:pict>
  </w:numPicBullet>
  <w:abstractNum w:abstractNumId="0" w15:restartNumberingAfterBreak="0">
    <w:nsid w:val="0F804E14"/>
    <w:multiLevelType w:val="hybridMultilevel"/>
    <w:tmpl w:val="453689A0"/>
    <w:lvl w:ilvl="0" w:tplc="0434B8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BA8E2C" w:themeColor="accent4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4F85"/>
    <w:multiLevelType w:val="hybridMultilevel"/>
    <w:tmpl w:val="A0C2B4E0"/>
    <w:lvl w:ilvl="0" w:tplc="552CD8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14B66"/>
    <w:multiLevelType w:val="hybridMultilevel"/>
    <w:tmpl w:val="95E03704"/>
    <w:lvl w:ilvl="0" w:tplc="0434B8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BA8E2C" w:themeColor="accent4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B7232"/>
    <w:multiLevelType w:val="hybridMultilevel"/>
    <w:tmpl w:val="6AFA812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67677"/>
    <w:multiLevelType w:val="hybridMultilevel"/>
    <w:tmpl w:val="BE1CE1DE"/>
    <w:lvl w:ilvl="0" w:tplc="ACD4E2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BA8E2C" w:themeColor="accent4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31836"/>
    <w:multiLevelType w:val="hybridMultilevel"/>
    <w:tmpl w:val="64D23CF6"/>
    <w:lvl w:ilvl="0" w:tplc="0FCA13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BA8E2C" w:themeColor="accent4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11480"/>
    <w:multiLevelType w:val="hybridMultilevel"/>
    <w:tmpl w:val="5448B73C"/>
    <w:lvl w:ilvl="0" w:tplc="0EA4E6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BA8E2C" w:themeColor="accent4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F301E"/>
    <w:multiLevelType w:val="hybridMultilevel"/>
    <w:tmpl w:val="F34C72F0"/>
    <w:lvl w:ilvl="0" w:tplc="EEC6A0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BA8E2C" w:themeColor="accent4" w:themeShade="B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B4DD6"/>
    <w:multiLevelType w:val="hybridMultilevel"/>
    <w:tmpl w:val="14FA0EA4"/>
    <w:lvl w:ilvl="0" w:tplc="FA869F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BA8E2C" w:themeColor="accent4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68"/>
    <w:rsid w:val="000011F4"/>
    <w:rsid w:val="000019C7"/>
    <w:rsid w:val="00021BCD"/>
    <w:rsid w:val="000446C2"/>
    <w:rsid w:val="00054868"/>
    <w:rsid w:val="00084599"/>
    <w:rsid w:val="000D1242"/>
    <w:rsid w:val="000E7750"/>
    <w:rsid w:val="000F7B9C"/>
    <w:rsid w:val="00115BBA"/>
    <w:rsid w:val="00123B40"/>
    <w:rsid w:val="00131C7C"/>
    <w:rsid w:val="001410AC"/>
    <w:rsid w:val="00145D82"/>
    <w:rsid w:val="00153C4F"/>
    <w:rsid w:val="00164903"/>
    <w:rsid w:val="001700F2"/>
    <w:rsid w:val="001732A3"/>
    <w:rsid w:val="00177980"/>
    <w:rsid w:val="00180D15"/>
    <w:rsid w:val="00181D8F"/>
    <w:rsid w:val="001871FF"/>
    <w:rsid w:val="001A7448"/>
    <w:rsid w:val="001B5C08"/>
    <w:rsid w:val="001D0C2C"/>
    <w:rsid w:val="001F32CB"/>
    <w:rsid w:val="001F4150"/>
    <w:rsid w:val="002143C4"/>
    <w:rsid w:val="00221859"/>
    <w:rsid w:val="002239B2"/>
    <w:rsid w:val="002448B9"/>
    <w:rsid w:val="00247392"/>
    <w:rsid w:val="002703F9"/>
    <w:rsid w:val="0029000C"/>
    <w:rsid w:val="0029715D"/>
    <w:rsid w:val="00297D68"/>
    <w:rsid w:val="002D0FC5"/>
    <w:rsid w:val="002D3BD4"/>
    <w:rsid w:val="00353F88"/>
    <w:rsid w:val="00354A03"/>
    <w:rsid w:val="003B4DB0"/>
    <w:rsid w:val="003C67FF"/>
    <w:rsid w:val="003E3062"/>
    <w:rsid w:val="0040233B"/>
    <w:rsid w:val="00451027"/>
    <w:rsid w:val="0046048E"/>
    <w:rsid w:val="00464B65"/>
    <w:rsid w:val="00485AAE"/>
    <w:rsid w:val="004C69C3"/>
    <w:rsid w:val="004D0355"/>
    <w:rsid w:val="004D5B2D"/>
    <w:rsid w:val="004E2129"/>
    <w:rsid w:val="004E6224"/>
    <w:rsid w:val="00502BDE"/>
    <w:rsid w:val="00555F8A"/>
    <w:rsid w:val="00566815"/>
    <w:rsid w:val="00587CD2"/>
    <w:rsid w:val="005A00C3"/>
    <w:rsid w:val="005C3856"/>
    <w:rsid w:val="005D2581"/>
    <w:rsid w:val="00614A33"/>
    <w:rsid w:val="00617740"/>
    <w:rsid w:val="00643DF2"/>
    <w:rsid w:val="00657F9C"/>
    <w:rsid w:val="006A1568"/>
    <w:rsid w:val="006A64A3"/>
    <w:rsid w:val="006B0335"/>
    <w:rsid w:val="006C60E6"/>
    <w:rsid w:val="006D139F"/>
    <w:rsid w:val="006E4CC8"/>
    <w:rsid w:val="006E6044"/>
    <w:rsid w:val="006E69BD"/>
    <w:rsid w:val="00730032"/>
    <w:rsid w:val="0073104A"/>
    <w:rsid w:val="00751C21"/>
    <w:rsid w:val="00777A54"/>
    <w:rsid w:val="00791FBC"/>
    <w:rsid w:val="00795A36"/>
    <w:rsid w:val="008024F1"/>
    <w:rsid w:val="00803FC7"/>
    <w:rsid w:val="008325FC"/>
    <w:rsid w:val="00833C09"/>
    <w:rsid w:val="00841581"/>
    <w:rsid w:val="00844965"/>
    <w:rsid w:val="00892F15"/>
    <w:rsid w:val="0089710E"/>
    <w:rsid w:val="008A7DA6"/>
    <w:rsid w:val="008D3DEB"/>
    <w:rsid w:val="008D48DE"/>
    <w:rsid w:val="0095032A"/>
    <w:rsid w:val="00954E27"/>
    <w:rsid w:val="009C50E2"/>
    <w:rsid w:val="009D3283"/>
    <w:rsid w:val="009F5CA6"/>
    <w:rsid w:val="00A31650"/>
    <w:rsid w:val="00A60B11"/>
    <w:rsid w:val="00A703F7"/>
    <w:rsid w:val="00A74E15"/>
    <w:rsid w:val="00AE0E1C"/>
    <w:rsid w:val="00AF1669"/>
    <w:rsid w:val="00AF6F85"/>
    <w:rsid w:val="00B16F2D"/>
    <w:rsid w:val="00B2175E"/>
    <w:rsid w:val="00B43539"/>
    <w:rsid w:val="00B637F8"/>
    <w:rsid w:val="00B831D5"/>
    <w:rsid w:val="00B849C2"/>
    <w:rsid w:val="00BA51AC"/>
    <w:rsid w:val="00BB6826"/>
    <w:rsid w:val="00BE4C3E"/>
    <w:rsid w:val="00BE53A2"/>
    <w:rsid w:val="00C1573B"/>
    <w:rsid w:val="00C22309"/>
    <w:rsid w:val="00C54933"/>
    <w:rsid w:val="00C55D85"/>
    <w:rsid w:val="00C57C0F"/>
    <w:rsid w:val="00C63585"/>
    <w:rsid w:val="00C74544"/>
    <w:rsid w:val="00C93622"/>
    <w:rsid w:val="00C937A6"/>
    <w:rsid w:val="00C951DB"/>
    <w:rsid w:val="00CD19A6"/>
    <w:rsid w:val="00CD50FD"/>
    <w:rsid w:val="00CD5CB8"/>
    <w:rsid w:val="00CE36D4"/>
    <w:rsid w:val="00CF7510"/>
    <w:rsid w:val="00D20DA9"/>
    <w:rsid w:val="00D26A79"/>
    <w:rsid w:val="00D46FC4"/>
    <w:rsid w:val="00D7140A"/>
    <w:rsid w:val="00DB740E"/>
    <w:rsid w:val="00DC4D1A"/>
    <w:rsid w:val="00DD5C35"/>
    <w:rsid w:val="00DE316A"/>
    <w:rsid w:val="00E40B2D"/>
    <w:rsid w:val="00E61195"/>
    <w:rsid w:val="00E84E29"/>
    <w:rsid w:val="00E93132"/>
    <w:rsid w:val="00EA03EF"/>
    <w:rsid w:val="00EB47B6"/>
    <w:rsid w:val="00EE0523"/>
    <w:rsid w:val="00EF15EC"/>
    <w:rsid w:val="00F265C3"/>
    <w:rsid w:val="00F30DE9"/>
    <w:rsid w:val="00F316AD"/>
    <w:rsid w:val="00F33184"/>
    <w:rsid w:val="00F45148"/>
    <w:rsid w:val="00F76FF3"/>
    <w:rsid w:val="00F85D03"/>
    <w:rsid w:val="00F967B2"/>
    <w:rsid w:val="00FB6B53"/>
    <w:rsid w:val="00FD38DC"/>
    <w:rsid w:val="00FD5856"/>
    <w:rsid w:val="00FD693D"/>
    <w:rsid w:val="00FF03A2"/>
    <w:rsid w:val="00FF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8B0338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C951DB"/>
    <w:pPr>
      <w:spacing w:line="360" w:lineRule="auto"/>
    </w:pPr>
    <w:rPr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2"/>
    <w:qFormat/>
    <w:rsid w:val="00CE36D4"/>
    <w:pPr>
      <w:framePr w:h="1701" w:hRule="exact" w:wrap="around" w:vAnchor="text" w:hAnchor="text" w:y="1"/>
      <w:jc w:val="center"/>
      <w:outlineLvl w:val="0"/>
    </w:pPr>
    <w:rPr>
      <w:rFonts w:cs="Times New Roman (Body CS)"/>
      <w:color w:val="FFFFFF"/>
      <w:spacing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20DA9"/>
    <w:rPr>
      <w:color w:val="000000" w:themeColor="text1"/>
    </w:rPr>
  </w:style>
  <w:style w:type="paragraph" w:styleId="Piedepgina">
    <w:name w:val="footer"/>
    <w:basedOn w:val="Normal"/>
    <w:link w:val="Piedepgina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20DA9"/>
    <w:rPr>
      <w:color w:val="000000" w:themeColor="text1"/>
    </w:rPr>
  </w:style>
  <w:style w:type="table" w:styleId="Tablaconcuadrcula">
    <w:name w:val="Table Grid"/>
    <w:basedOn w:val="Tabla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tuloCar">
    <w:name w:val="Título Car"/>
    <w:basedOn w:val="Fuentedeprrafopredeter"/>
    <w:link w:val="Ttulo"/>
    <w:rsid w:val="00D20DA9"/>
    <w:rPr>
      <w:rFonts w:cs="Times New Roman (Body CS)"/>
      <w:color w:val="303848" w:themeColor="accent1"/>
      <w:spacing w:val="80"/>
      <w:sz w:val="52"/>
    </w:rPr>
  </w:style>
  <w:style w:type="paragraph" w:styleId="Subttulo">
    <w:name w:val="Subtitle"/>
    <w:basedOn w:val="Normal"/>
    <w:next w:val="Normal"/>
    <w:link w:val="SubttuloC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tuloCar">
    <w:name w:val="Subtítulo Car"/>
    <w:basedOn w:val="Fuentedeprrafopredeter"/>
    <w:link w:val="Subttulo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Ttulo1Car">
    <w:name w:val="Título 1 Car"/>
    <w:basedOn w:val="Fuentedeprrafopredeter"/>
    <w:link w:val="Ttulo1"/>
    <w:uiPriority w:val="2"/>
    <w:rsid w:val="00CE36D4"/>
    <w:rPr>
      <w:rFonts w:cs="Times New Roman (Body CS)"/>
      <w:color w:val="FFFFFF"/>
      <w:spacing w:val="40"/>
    </w:rPr>
  </w:style>
  <w:style w:type="paragraph" w:customStyle="1" w:styleId="Texto">
    <w:name w:val="Texto"/>
    <w:basedOn w:val="Normal"/>
    <w:next w:val="Normal"/>
    <w:uiPriority w:val="3"/>
    <w:qFormat/>
    <w:rsid w:val="00C951DB"/>
    <w:pPr>
      <w:spacing w:after="60" w:line="288" w:lineRule="auto"/>
    </w:pPr>
    <w:rPr>
      <w:color w:val="404040" w:themeColor="text1" w:themeTint="BF"/>
      <w:sz w:val="20"/>
    </w:rPr>
  </w:style>
  <w:style w:type="character" w:customStyle="1" w:styleId="Ttulo2Car">
    <w:name w:val="Título 2 Car"/>
    <w:basedOn w:val="Fuentedeprrafopredeter"/>
    <w:link w:val="Ttulo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Textopequeo">
    <w:name w:val="Texto pequeño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D20DA9"/>
    <w:rPr>
      <w:color w:val="808080"/>
    </w:rPr>
  </w:style>
  <w:style w:type="character" w:customStyle="1" w:styleId="Resaltar">
    <w:name w:val="Resaltar"/>
    <w:basedOn w:val="Fuentedeprrafopredeter"/>
    <w:uiPriority w:val="1"/>
    <w:qFormat/>
    <w:rsid w:val="00D26A79"/>
    <w:rPr>
      <w:color w:val="BF9268" w:themeColor="accent2"/>
    </w:rPr>
  </w:style>
  <w:style w:type="paragraph" w:styleId="Prrafodelista">
    <w:name w:val="List Paragraph"/>
    <w:basedOn w:val="Normal"/>
    <w:uiPriority w:val="34"/>
    <w:qFormat/>
    <w:rsid w:val="008325FC"/>
    <w:pPr>
      <w:ind w:left="720"/>
      <w:contextualSpacing/>
    </w:pPr>
  </w:style>
  <w:style w:type="paragraph" w:customStyle="1" w:styleId="Default">
    <w:name w:val="Default"/>
    <w:rsid w:val="008325FC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Hipervnculo">
    <w:name w:val="Hyperlink"/>
    <w:basedOn w:val="Fuentedeprrafopredeter"/>
    <w:uiPriority w:val="99"/>
    <w:unhideWhenUsed/>
    <w:rsid w:val="00791FBC"/>
    <w:rPr>
      <w:color w:val="F7B61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1FB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354A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4A0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4A03"/>
    <w:rPr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4A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4A03"/>
    <w:rPr>
      <w:b/>
      <w:bCs/>
      <w:color w:val="000000" w:themeColor="text1"/>
      <w:sz w:val="20"/>
      <w:szCs w:val="20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45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arndigital.withgoogle.com/link/1nur091p2ww" TargetMode="External"/><Relationship Id="rId18" Type="http://schemas.openxmlformats.org/officeDocument/2006/relationships/hyperlink" Target="https://github.com/LauraMG12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learndigital.withgoogle.com/link/1nur091p2ww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laura-ma%C3%B1ogil-gonz%C3%A1lez-30489b14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AppData\Roaming\Microsoft\Templates\Curr&#237;culum%20v&#237;tae%20minimali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19EA998A6A4A6A85B19F3292E09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116E4-620C-4AFA-B954-16373F9DE4E5}"/>
      </w:docPartPr>
      <w:docPartBody>
        <w:p w:rsidR="00A56ACB" w:rsidRDefault="00794F3E">
          <w:pPr>
            <w:pStyle w:val="0F19EA998A6A4A6A85B19F3292E09D2F"/>
          </w:pPr>
          <w:r w:rsidRPr="00485AAE">
            <w:rPr>
              <w:rStyle w:val="Resaltar"/>
              <w:lang w:bidi="es-ES"/>
            </w:rPr>
            <w:t>—</w:t>
          </w:r>
        </w:p>
      </w:docPartBody>
    </w:docPart>
    <w:docPart>
      <w:docPartPr>
        <w:name w:val="8D9A89F6EAE9482A81DFAADC7667D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7A110-AF7D-4731-850C-EE098F254C8A}"/>
      </w:docPartPr>
      <w:docPartBody>
        <w:p w:rsidR="00A56ACB" w:rsidRDefault="00794F3E">
          <w:pPr>
            <w:pStyle w:val="8D9A89F6EAE9482A81DFAADC7667DD72"/>
          </w:pPr>
          <w:r w:rsidRPr="00485AAE">
            <w:rPr>
              <w:lang w:bidi="es-ES"/>
            </w:rPr>
            <w:t>EXPERIENCIA</w:t>
          </w:r>
        </w:p>
      </w:docPartBody>
    </w:docPart>
    <w:docPart>
      <w:docPartPr>
        <w:name w:val="2B71CBCE6D35464FBCAE7F2253ED6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C5C7D-99C7-49E4-B5F0-CE78DE73045C}"/>
      </w:docPartPr>
      <w:docPartBody>
        <w:p w:rsidR="00A56ACB" w:rsidRDefault="00794F3E">
          <w:pPr>
            <w:pStyle w:val="2B71CBCE6D35464FBCAE7F2253ED65CE"/>
          </w:pPr>
          <w:r w:rsidRPr="00485AAE">
            <w:rPr>
              <w:rStyle w:val="Resaltar"/>
              <w:lang w:bidi="es-ES"/>
            </w:rPr>
            <w:t>—</w:t>
          </w:r>
        </w:p>
      </w:docPartBody>
    </w:docPart>
    <w:docPart>
      <w:docPartPr>
        <w:name w:val="620889D5CBA04C8E8788F47980515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D4353-5BBB-4F16-A064-F12C935CFF6D}"/>
      </w:docPartPr>
      <w:docPartBody>
        <w:p w:rsidR="003B7C60" w:rsidRDefault="00A7676F" w:rsidP="00A7676F">
          <w:pPr>
            <w:pStyle w:val="620889D5CBA04C8E8788F47980515F53"/>
          </w:pPr>
          <w:r w:rsidRPr="00485AAE">
            <w:rPr>
              <w:rStyle w:val="Resaltar"/>
              <w:lang w:bidi="es-ES"/>
            </w:rPr>
            <w:t>—</w:t>
          </w:r>
        </w:p>
      </w:docPartBody>
    </w:docPart>
    <w:docPart>
      <w:docPartPr>
        <w:name w:val="7778AA0A907A4E8C90C328600761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851D3-4169-45FF-971B-3081D5896675}"/>
      </w:docPartPr>
      <w:docPartBody>
        <w:p w:rsidR="003B7C60" w:rsidRDefault="00A7676F" w:rsidP="00A7676F">
          <w:pPr>
            <w:pStyle w:val="7778AA0A907A4E8C90C328600761FAFE"/>
          </w:pPr>
          <w:r w:rsidRPr="00485AAE">
            <w:rPr>
              <w:rStyle w:val="Resaltar"/>
              <w:lang w:bidi="es-ES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28"/>
    <w:rsid w:val="003B7C60"/>
    <w:rsid w:val="0046702E"/>
    <w:rsid w:val="00483F28"/>
    <w:rsid w:val="00503708"/>
    <w:rsid w:val="005641C7"/>
    <w:rsid w:val="00575B35"/>
    <w:rsid w:val="005C3316"/>
    <w:rsid w:val="005F2EDB"/>
    <w:rsid w:val="00652231"/>
    <w:rsid w:val="006D24CE"/>
    <w:rsid w:val="00794F3E"/>
    <w:rsid w:val="008152D2"/>
    <w:rsid w:val="00903845"/>
    <w:rsid w:val="00925FCE"/>
    <w:rsid w:val="00944921"/>
    <w:rsid w:val="0095254E"/>
    <w:rsid w:val="00996F14"/>
    <w:rsid w:val="009A1D09"/>
    <w:rsid w:val="00A14D94"/>
    <w:rsid w:val="00A56ACB"/>
    <w:rsid w:val="00A7676F"/>
    <w:rsid w:val="00B24FB9"/>
    <w:rsid w:val="00B3425C"/>
    <w:rsid w:val="00B833BC"/>
    <w:rsid w:val="00BA3656"/>
    <w:rsid w:val="00C20B5C"/>
    <w:rsid w:val="00C67B27"/>
    <w:rsid w:val="00CD6EF8"/>
    <w:rsid w:val="00D61D38"/>
    <w:rsid w:val="00D74F10"/>
    <w:rsid w:val="00DA3EE1"/>
    <w:rsid w:val="00E52301"/>
    <w:rsid w:val="00F75E7F"/>
    <w:rsid w:val="00FD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esaltar">
    <w:name w:val="Resaltar"/>
    <w:basedOn w:val="Fuentedeprrafopredeter"/>
    <w:uiPriority w:val="1"/>
    <w:qFormat/>
    <w:rsid w:val="00A7676F"/>
    <w:rPr>
      <w:color w:val="ED7D31" w:themeColor="accent2"/>
    </w:rPr>
  </w:style>
  <w:style w:type="paragraph" w:customStyle="1" w:styleId="0F19EA998A6A4A6A85B19F3292E09D2F">
    <w:name w:val="0F19EA998A6A4A6A85B19F3292E09D2F"/>
  </w:style>
  <w:style w:type="paragraph" w:customStyle="1" w:styleId="8D9A89F6EAE9482A81DFAADC7667DD72">
    <w:name w:val="8D9A89F6EAE9482A81DFAADC7667DD72"/>
  </w:style>
  <w:style w:type="paragraph" w:customStyle="1" w:styleId="2B71CBCE6D35464FBCAE7F2253ED65CE">
    <w:name w:val="2B71CBCE6D35464FBCAE7F2253ED65CE"/>
  </w:style>
  <w:style w:type="paragraph" w:customStyle="1" w:styleId="620889D5CBA04C8E8788F47980515F53">
    <w:name w:val="620889D5CBA04C8E8788F47980515F53"/>
    <w:rsid w:val="00A7676F"/>
  </w:style>
  <w:style w:type="paragraph" w:customStyle="1" w:styleId="7778AA0A907A4E8C90C328600761FAFE">
    <w:name w:val="7778AA0A907A4E8C90C328600761FAFE"/>
    <w:rsid w:val="00A767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168626-FF8A-41FE-B28A-AA8CC893E8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minimalista.dotx</Template>
  <TotalTime>0</TotalTime>
  <Pages>1</Pages>
  <Words>377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2022-03-06T10:35:00Z</dcterms:created>
  <dcterms:modified xsi:type="dcterms:W3CDTF">2022-03-06T10:53:00Z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